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3796" w14:textId="318F7946" w:rsidR="008866E4" w:rsidRDefault="00307625" w:rsidP="00DD175D">
      <w:pPr>
        <w:pStyle w:val="Ttulo"/>
      </w:pPr>
      <w:proofErr w:type="spellStart"/>
      <w:r>
        <w:t>ProWF</w:t>
      </w:r>
      <w:proofErr w:type="spellEnd"/>
      <w:r w:rsidR="00E96106">
        <w:br/>
      </w:r>
      <w:proofErr w:type="spellStart"/>
      <w:r w:rsidR="00E96106">
        <w:t>Use-Case</w:t>
      </w:r>
      <w:proofErr w:type="spellEnd"/>
      <w:r w:rsidR="00E96106">
        <w:t xml:space="preserve">: </w:t>
      </w:r>
      <w:proofErr w:type="spellStart"/>
      <w:r>
        <w:t>Workflowa</w:t>
      </w:r>
      <w:r w:rsidR="006C6CC9">
        <w:t>k</w:t>
      </w:r>
      <w:proofErr w:type="spellEnd"/>
      <w:r w:rsidR="006C6CC9">
        <w:t xml:space="preserve"> adierazitako ekintza</w:t>
      </w:r>
      <w:r>
        <w:t xml:space="preserve"> </w:t>
      </w:r>
      <w:r w:rsidR="006C6CC9">
        <w:t>egikaritu</w:t>
      </w:r>
    </w:p>
    <w:p w14:paraId="12E13A5B" w14:textId="77777777" w:rsidR="00E96106" w:rsidRDefault="00E96106" w:rsidP="008866E4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58865C3" w14:textId="5C1DC0EA" w:rsidR="00307625" w:rsidRPr="00307625" w:rsidRDefault="00307625" w:rsidP="00307625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Erabilpen kasu honen helburua </w:t>
      </w:r>
      <w:r w:rsidR="006C6CC9">
        <w:rPr>
          <w:sz w:val="20"/>
          <w:szCs w:val="20"/>
        </w:rPr>
        <w:t>egungo proiektuaren</w:t>
      </w:r>
      <w:r>
        <w:rPr>
          <w:sz w:val="20"/>
          <w:szCs w:val="20"/>
        </w:rPr>
        <w:t xml:space="preserve"> </w:t>
      </w:r>
      <w:proofErr w:type="spellStart"/>
      <w:r w:rsidRPr="006C6CC9">
        <w:rPr>
          <w:i/>
          <w:iCs/>
          <w:sz w:val="20"/>
          <w:szCs w:val="20"/>
        </w:rPr>
        <w:t>worflowak</w:t>
      </w:r>
      <w:proofErr w:type="spellEnd"/>
      <w:r>
        <w:rPr>
          <w:sz w:val="20"/>
          <w:szCs w:val="20"/>
        </w:rPr>
        <w:t xml:space="preserve"> adierazten duena egitea da. </w:t>
      </w:r>
      <w:r w:rsidR="006C6CC9">
        <w:rPr>
          <w:sz w:val="20"/>
          <w:szCs w:val="20"/>
        </w:rPr>
        <w:t>Artefaktuak</w:t>
      </w:r>
      <w:r>
        <w:rPr>
          <w:sz w:val="20"/>
          <w:szCs w:val="20"/>
        </w:rPr>
        <w:t xml:space="preserve"> bete eta gorde</w:t>
      </w:r>
      <w:r w:rsidR="006C6CC9">
        <w:rPr>
          <w:sz w:val="20"/>
          <w:szCs w:val="20"/>
        </w:rPr>
        <w:t xml:space="preserve"> edo eredu baten irudia igo.</w:t>
      </w:r>
      <w:r>
        <w:rPr>
          <w:sz w:val="20"/>
          <w:szCs w:val="20"/>
        </w:rPr>
        <w:t xml:space="preserve"> </w:t>
      </w:r>
    </w:p>
    <w:p w14:paraId="3CB4C63A" w14:textId="77777777" w:rsidR="00E96106" w:rsidRPr="00307625" w:rsidRDefault="00E96106" w:rsidP="008866E4">
      <w:pPr>
        <w:pStyle w:val="Ttulo1"/>
      </w:pPr>
      <w:proofErr w:type="spellStart"/>
      <w:r w:rsidRPr="00307625">
        <w:t>Actor</w:t>
      </w:r>
      <w:proofErr w:type="spellEnd"/>
      <w:r w:rsidRPr="00307625">
        <w:t xml:space="preserve"> </w:t>
      </w:r>
      <w:proofErr w:type="spellStart"/>
      <w:r w:rsidRPr="00307625">
        <w:t>Brief</w:t>
      </w:r>
      <w:proofErr w:type="spellEnd"/>
      <w:r w:rsidRPr="00307625">
        <w:t xml:space="preserve"> </w:t>
      </w:r>
      <w:proofErr w:type="spellStart"/>
      <w:r w:rsidRPr="00307625">
        <w:t>Descriptions</w:t>
      </w:r>
      <w:proofErr w:type="spellEnd"/>
    </w:p>
    <w:p w14:paraId="7E25777B" w14:textId="1DF82BF3" w:rsidR="00E96106" w:rsidRPr="00307625" w:rsidRDefault="006C6CC9" w:rsidP="00985EE5">
      <w:pPr>
        <w:pStyle w:val="Ttulo2"/>
      </w:pPr>
      <w:r>
        <w:t>Analista</w:t>
      </w:r>
    </w:p>
    <w:p w14:paraId="163DEFD8" w14:textId="77777777" w:rsidR="006C6CC9" w:rsidRPr="001E4094" w:rsidRDefault="006C6CC9" w:rsidP="006C6CC9">
      <w:pPr>
        <w:ind w:left="567"/>
        <w:rPr>
          <w:sz w:val="20"/>
          <w:szCs w:val="20"/>
        </w:rPr>
      </w:pPr>
      <w:r w:rsidRPr="001E4094">
        <w:rPr>
          <w:sz w:val="20"/>
          <w:szCs w:val="20"/>
        </w:rPr>
        <w:t>Proiektuko betekizu</w:t>
      </w:r>
      <w:r>
        <w:rPr>
          <w:sz w:val="20"/>
          <w:szCs w:val="20"/>
        </w:rPr>
        <w:t>nak aztertu eta lehentasunak finkatzen ditu.</w:t>
      </w:r>
    </w:p>
    <w:p w14:paraId="68C28C3E" w14:textId="77777777" w:rsidR="00E96106" w:rsidRPr="00307625" w:rsidRDefault="00E96106" w:rsidP="008866E4">
      <w:pPr>
        <w:pStyle w:val="Ttulo1"/>
      </w:pPr>
      <w:proofErr w:type="spellStart"/>
      <w:r w:rsidRPr="00307625">
        <w:t>Preconditions</w:t>
      </w:r>
      <w:proofErr w:type="spellEnd"/>
    </w:p>
    <w:p w14:paraId="0A8B11AD" w14:textId="2C92472C" w:rsidR="00E96106" w:rsidRDefault="006C6CC9" w:rsidP="00307625">
      <w:pPr>
        <w:pStyle w:val="Ttulo2"/>
      </w:pPr>
      <w:r>
        <w:t>Erabiltzaileak sisteman ‘</w:t>
      </w:r>
      <w:proofErr w:type="spellStart"/>
      <w:r w:rsidRPr="006C6CC9">
        <w:rPr>
          <w:i/>
          <w:iCs/>
        </w:rPr>
        <w:t>Analyst</w:t>
      </w:r>
      <w:proofErr w:type="spellEnd"/>
      <w:r w:rsidRPr="006C6CC9">
        <w:rPr>
          <w:i/>
          <w:iCs/>
        </w:rPr>
        <w:t>’</w:t>
      </w:r>
      <w:r>
        <w:t xml:space="preserve"> rolarekin </w:t>
      </w:r>
      <w:proofErr w:type="spellStart"/>
      <w:r w:rsidRPr="006C6CC9">
        <w:rPr>
          <w:i/>
          <w:iCs/>
        </w:rPr>
        <w:t>logeatuta</w:t>
      </w:r>
      <w:proofErr w:type="spellEnd"/>
      <w:r>
        <w:t xml:space="preserve"> egongo behar du</w:t>
      </w:r>
    </w:p>
    <w:p w14:paraId="02C1406D" w14:textId="01BD5604" w:rsidR="006C6CC9" w:rsidRPr="006C6CC9" w:rsidRDefault="006C6CC9" w:rsidP="006C6CC9">
      <w:pPr>
        <w:pStyle w:val="Ttulo2"/>
      </w:pPr>
      <w:r>
        <w:t xml:space="preserve">Proiektuaren </w:t>
      </w:r>
      <w:proofErr w:type="spellStart"/>
      <w:r>
        <w:t>workflowaren</w:t>
      </w:r>
      <w:proofErr w:type="spellEnd"/>
      <w:r>
        <w:t xml:space="preserve"> informazioa datu-basean gordeta egon behar du</w:t>
      </w:r>
    </w:p>
    <w:p w14:paraId="1431C396" w14:textId="77777777" w:rsidR="00E96106" w:rsidRPr="00307625" w:rsidRDefault="00E96106" w:rsidP="008866E4">
      <w:pPr>
        <w:pStyle w:val="Ttulo1"/>
      </w:pPr>
      <w:proofErr w:type="spellStart"/>
      <w:r w:rsidRPr="00307625">
        <w:t>Basic</w:t>
      </w:r>
      <w:proofErr w:type="spellEnd"/>
      <w:r w:rsidRPr="00307625">
        <w:t xml:space="preserve"> Flow </w:t>
      </w:r>
      <w:proofErr w:type="spellStart"/>
      <w:r w:rsidRPr="00307625">
        <w:t>of</w:t>
      </w:r>
      <w:proofErr w:type="spellEnd"/>
      <w:r w:rsidRPr="00307625">
        <w:t xml:space="preserve"> </w:t>
      </w:r>
      <w:proofErr w:type="spellStart"/>
      <w:r w:rsidRPr="00307625">
        <w:t>Events</w:t>
      </w:r>
      <w:proofErr w:type="spellEnd"/>
    </w:p>
    <w:p w14:paraId="45B04441" w14:textId="5E90FCCF" w:rsidR="00E96106" w:rsidRDefault="006C6CC9" w:rsidP="000E5836">
      <w:pPr>
        <w:pStyle w:val="Textoindependiente"/>
        <w:numPr>
          <w:ilvl w:val="0"/>
          <w:numId w:val="5"/>
        </w:numPr>
      </w:pPr>
      <w:r>
        <w:t>‘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’ atalean sartu eta bertan </w:t>
      </w:r>
      <w:proofErr w:type="spellStart"/>
      <w:r>
        <w:t>workflowan</w:t>
      </w:r>
      <w:proofErr w:type="spellEnd"/>
      <w:r>
        <w:t xml:space="preserve"> adierazitako egungo jardueraren artefaktuk guztiak agertuko dira. Hemen bi artefaktu mota agertu daite</w:t>
      </w:r>
      <w:r w:rsidR="00867545">
        <w:t>z</w:t>
      </w:r>
      <w:r>
        <w:t>ke: idazteko artefaktuak edo diagramen irudiak igotzekoak.</w:t>
      </w:r>
      <w:r w:rsidR="00867545">
        <w:t xml:space="preserve"> </w:t>
      </w:r>
    </w:p>
    <w:p w14:paraId="154E477D" w14:textId="40E614E7" w:rsidR="006C6CC9" w:rsidRDefault="00867545" w:rsidP="000E5836">
      <w:pPr>
        <w:pStyle w:val="Textoindependiente"/>
        <w:numPr>
          <w:ilvl w:val="0"/>
          <w:numId w:val="5"/>
        </w:numPr>
      </w:pPr>
      <w:r>
        <w:t>Artefaktu bat aukeratuko du.</w:t>
      </w:r>
    </w:p>
    <w:p w14:paraId="712CD185" w14:textId="0B333604" w:rsidR="00867545" w:rsidRDefault="00867545" w:rsidP="000E5836">
      <w:pPr>
        <w:pStyle w:val="Textoindependiente"/>
        <w:numPr>
          <w:ilvl w:val="0"/>
          <w:numId w:val="5"/>
        </w:numPr>
      </w:pPr>
      <w:r>
        <w:t>Idazteko artefaktua bada, behar diren sekzioak idatzi</w:t>
      </w:r>
      <w:r w:rsidR="00B536F5">
        <w:t>ko du</w:t>
      </w:r>
      <w:r>
        <w:t xml:space="preserve"> (sekzio bakoitzaren gida agertuko da, </w:t>
      </w:r>
      <w:proofErr w:type="spellStart"/>
      <w:r>
        <w:t>workflowan</w:t>
      </w:r>
      <w:proofErr w:type="spellEnd"/>
      <w:r>
        <w:t xml:space="preserve"> gida badu)</w:t>
      </w:r>
      <w:r w:rsidR="00B536F5">
        <w:t>. Diagrama bat igotzeko artefaktua bada, irudia igoko du bere ordenagailuko fitxategietatik.</w:t>
      </w:r>
    </w:p>
    <w:p w14:paraId="5F2AB1B6" w14:textId="3326364A" w:rsidR="00867545" w:rsidRDefault="00B536F5" w:rsidP="000E5836">
      <w:pPr>
        <w:pStyle w:val="Textoindependiente"/>
        <w:numPr>
          <w:ilvl w:val="0"/>
          <w:numId w:val="5"/>
        </w:numPr>
      </w:pPr>
      <w:r>
        <w:t>Artefaktuan egin beharreko bukatzean a</w:t>
      </w:r>
      <w:r w:rsidR="00867545">
        <w:t>ldaketak gorde</w:t>
      </w:r>
      <w:r>
        <w:t>ko ditu</w:t>
      </w:r>
      <w:r w:rsidR="00867545">
        <w:t>.</w:t>
      </w:r>
    </w:p>
    <w:p w14:paraId="64CBF67D" w14:textId="3303FEB7" w:rsidR="00FE1184" w:rsidRPr="00307625" w:rsidRDefault="00867545" w:rsidP="000E5836">
      <w:pPr>
        <w:pStyle w:val="Textoindependiente"/>
        <w:numPr>
          <w:ilvl w:val="0"/>
          <w:numId w:val="5"/>
        </w:numPr>
      </w:pPr>
      <w:r>
        <w:t>Informazio eta datu guztiak datu-basean gordeko dira</w:t>
      </w:r>
      <w:r w:rsidR="00FE1184">
        <w:t>.</w:t>
      </w:r>
    </w:p>
    <w:p w14:paraId="7FBC0501" w14:textId="77777777" w:rsidR="00FE1184" w:rsidRPr="00DB1B0C" w:rsidRDefault="00FE1184" w:rsidP="00FE1184">
      <w:pPr>
        <w:pStyle w:val="Textoindependiente"/>
        <w:numPr>
          <w:ilvl w:val="0"/>
          <w:numId w:val="5"/>
        </w:numPr>
      </w:pPr>
      <w:r w:rsidRPr="00DB1B0C">
        <w:t>Erabilpen kasua bukatu da.</w:t>
      </w:r>
    </w:p>
    <w:p w14:paraId="6B18F145" w14:textId="77777777" w:rsidR="00E96106" w:rsidRPr="00307625" w:rsidRDefault="00E96106" w:rsidP="000E5836">
      <w:pPr>
        <w:pStyle w:val="Ttulo1"/>
      </w:pPr>
      <w:proofErr w:type="spellStart"/>
      <w:r w:rsidRPr="00307625">
        <w:t>Alternative</w:t>
      </w:r>
      <w:proofErr w:type="spellEnd"/>
      <w:r w:rsidRPr="00307625">
        <w:t xml:space="preserve"> </w:t>
      </w:r>
      <w:proofErr w:type="spellStart"/>
      <w:r w:rsidRPr="00307625">
        <w:t>Flows</w:t>
      </w:r>
      <w:proofErr w:type="spellEnd"/>
    </w:p>
    <w:p w14:paraId="36ECD249" w14:textId="2DF610EE" w:rsidR="003A3DBE" w:rsidRPr="00DB1B0C" w:rsidRDefault="00B536F5" w:rsidP="003A3DBE">
      <w:pPr>
        <w:pStyle w:val="Ttulo2"/>
        <w:numPr>
          <w:ilvl w:val="1"/>
          <w:numId w:val="1"/>
        </w:numPr>
        <w:ind w:left="720" w:hanging="720"/>
      </w:pPr>
      <w:r>
        <w:t>Ez daude artefakturik</w:t>
      </w:r>
    </w:p>
    <w:p w14:paraId="364C1BDA" w14:textId="10E915F4" w:rsidR="003A3DBE" w:rsidRPr="00DB1B0C" w:rsidRDefault="003A3DBE" w:rsidP="003A3DBE">
      <w:pPr>
        <w:pStyle w:val="Textoindependiente"/>
      </w:pPr>
      <w:proofErr w:type="spellStart"/>
      <w:r w:rsidRPr="00DB1B0C">
        <w:t>Basic</w:t>
      </w:r>
      <w:proofErr w:type="spellEnd"/>
      <w:r w:rsidRPr="00DB1B0C">
        <w:t xml:space="preserve"> Flow-</w:t>
      </w:r>
      <w:proofErr w:type="spellStart"/>
      <w:r w:rsidRPr="00DB1B0C">
        <w:t>eko</w:t>
      </w:r>
      <w:proofErr w:type="spellEnd"/>
      <w:r w:rsidRPr="00DB1B0C">
        <w:t xml:space="preserve"> </w:t>
      </w:r>
      <w:r w:rsidR="00B536F5">
        <w:t>1</w:t>
      </w:r>
      <w:r w:rsidRPr="00DB1B0C">
        <w:t xml:space="preserve">. pausoan </w:t>
      </w:r>
      <w:r w:rsidR="00B536F5">
        <w:t>artefakturik ez agertzean</w:t>
      </w:r>
      <w:r w:rsidRPr="00DB1B0C">
        <w:t>:</w:t>
      </w:r>
    </w:p>
    <w:p w14:paraId="20D5522A" w14:textId="31F82765" w:rsidR="003A3DBE" w:rsidRPr="00DB1B0C" w:rsidRDefault="00B536F5" w:rsidP="003A3DBE">
      <w:pPr>
        <w:pStyle w:val="Textoindependiente"/>
        <w:numPr>
          <w:ilvl w:val="0"/>
          <w:numId w:val="8"/>
        </w:numPr>
      </w:pPr>
      <w:proofErr w:type="spellStart"/>
      <w:r w:rsidRPr="00B536F5">
        <w:rPr>
          <w:i/>
          <w:iCs/>
        </w:rPr>
        <w:t>Workflowaren</w:t>
      </w:r>
      <w:proofErr w:type="spellEnd"/>
      <w:r>
        <w:t xml:space="preserve"> egungo jardueraren artefaktu guztiak bete dira, hurrengo jarduerara joango da.</w:t>
      </w:r>
    </w:p>
    <w:p w14:paraId="00F612B6" w14:textId="23C01051" w:rsidR="00E96106" w:rsidRDefault="003A3DBE" w:rsidP="003A3DBE">
      <w:pPr>
        <w:pStyle w:val="Textoindependiente"/>
        <w:numPr>
          <w:ilvl w:val="0"/>
          <w:numId w:val="8"/>
        </w:numPr>
      </w:pPr>
      <w:r w:rsidRPr="00DB1B0C">
        <w:t>Era</w:t>
      </w:r>
      <w:r>
        <w:t>b</w:t>
      </w:r>
      <w:r w:rsidRPr="00DB1B0C">
        <w:t xml:space="preserve">ilpen kasua </w:t>
      </w:r>
      <w:r w:rsidR="00B536F5">
        <w:t>1</w:t>
      </w:r>
      <w:r w:rsidRPr="00DB1B0C">
        <w:t>.</w:t>
      </w:r>
      <w:r w:rsidR="00B536F5">
        <w:t xml:space="preserve"> </w:t>
      </w:r>
      <w:r w:rsidRPr="00DB1B0C">
        <w:t>pausoan jarraitzen du</w:t>
      </w:r>
      <w:r>
        <w:t>.</w:t>
      </w:r>
    </w:p>
    <w:p w14:paraId="7B3880D1" w14:textId="77777777" w:rsidR="003A3DBE" w:rsidRPr="00307625" w:rsidRDefault="003A3DBE" w:rsidP="003A3DBE">
      <w:pPr>
        <w:pStyle w:val="Textoindependiente"/>
        <w:ind w:left="1440"/>
      </w:pPr>
    </w:p>
    <w:p w14:paraId="41B2D4AD" w14:textId="4381D110" w:rsidR="00E96106" w:rsidRDefault="00E96106" w:rsidP="000E5836">
      <w:pPr>
        <w:pStyle w:val="Ttulo1"/>
      </w:pPr>
      <w:r w:rsidRPr="00307625">
        <w:t>Post-</w:t>
      </w:r>
      <w:proofErr w:type="spellStart"/>
      <w:r w:rsidRPr="00307625">
        <w:t>conditions</w:t>
      </w:r>
      <w:proofErr w:type="spellEnd"/>
    </w:p>
    <w:p w14:paraId="663E236F" w14:textId="3D465100" w:rsidR="006C6CC9" w:rsidRPr="006C6CC9" w:rsidRDefault="006C6CC9" w:rsidP="006C6CC9">
      <w:pPr>
        <w:pStyle w:val="Ttulo2"/>
      </w:pPr>
      <w:r w:rsidRPr="006C6CC9">
        <w:t>Proiektuaren informazioa datu-basean gordeta egongo da</w:t>
      </w:r>
    </w:p>
    <w:p w14:paraId="0495D4E2" w14:textId="2D4B62A8" w:rsidR="00E96106" w:rsidRPr="006C6CC9" w:rsidRDefault="003A3DBE" w:rsidP="003A3DBE">
      <w:pPr>
        <w:pStyle w:val="Ttulo2"/>
      </w:pPr>
      <w:r w:rsidRPr="006C6CC9">
        <w:t>Proiektu</w:t>
      </w:r>
      <w:r w:rsidR="006C6CC9" w:rsidRPr="006C6CC9">
        <w:t>aren</w:t>
      </w:r>
      <w:r w:rsidRPr="006C6CC9">
        <w:t xml:space="preserve"> informazioa web gunean integratuta egongo da</w:t>
      </w:r>
    </w:p>
    <w:p w14:paraId="44CCE231" w14:textId="77777777" w:rsidR="003A3DBE" w:rsidRPr="003A3DBE" w:rsidRDefault="003A3DBE" w:rsidP="003A3DBE"/>
    <w:p w14:paraId="030E4C9F" w14:textId="77777777" w:rsidR="00E96106" w:rsidRPr="00307625" w:rsidRDefault="00E96106" w:rsidP="000E5836">
      <w:pPr>
        <w:pStyle w:val="Ttulo1"/>
      </w:pPr>
      <w:proofErr w:type="spellStart"/>
      <w:r w:rsidRPr="00307625">
        <w:t>Special</w:t>
      </w:r>
      <w:proofErr w:type="spellEnd"/>
      <w:r w:rsidRPr="00307625">
        <w:t xml:space="preserve"> </w:t>
      </w:r>
      <w:proofErr w:type="spellStart"/>
      <w:r w:rsidRPr="00307625">
        <w:t>Requirements</w:t>
      </w:r>
      <w:proofErr w:type="spellEnd"/>
    </w:p>
    <w:p w14:paraId="569E1992" w14:textId="77777777" w:rsidR="003A3DBE" w:rsidRPr="005611E1" w:rsidRDefault="003A3DBE" w:rsidP="003A3DBE">
      <w:pPr>
        <w:ind w:left="426"/>
        <w:rPr>
          <w:sz w:val="20"/>
          <w:szCs w:val="20"/>
        </w:rPr>
      </w:pPr>
      <w:bookmarkStart w:id="0" w:name="_Hlk32779332"/>
      <w:r w:rsidRPr="005611E1">
        <w:rPr>
          <w:sz w:val="20"/>
          <w:szCs w:val="20"/>
        </w:rPr>
        <w:t>Ez dago betekizun berezirik.</w:t>
      </w:r>
      <w:bookmarkEnd w:id="0"/>
    </w:p>
    <w:p w14:paraId="0A47DD85" w14:textId="77777777" w:rsidR="00E96106" w:rsidRPr="00307625" w:rsidRDefault="00E96106"/>
    <w:p w14:paraId="0209FBE1" w14:textId="77777777" w:rsidR="008866E4" w:rsidRDefault="008866E4"/>
    <w:sectPr w:rsidR="008866E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8B260" w14:textId="77777777" w:rsidR="003A090C" w:rsidRDefault="003A090C">
      <w:r>
        <w:separator/>
      </w:r>
    </w:p>
  </w:endnote>
  <w:endnote w:type="continuationSeparator" w:id="0">
    <w:p w14:paraId="37B1C2D7" w14:textId="77777777" w:rsidR="003A090C" w:rsidRDefault="003A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7EEA30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4E3C65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6FA4C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C11B8C4" w14:textId="77777777" w:rsidR="00985EE5" w:rsidRDefault="00985EE5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Page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proofErr w:type="spellStart"/>
          <w:r>
            <w:rPr>
              <w:rStyle w:val="Nmerodepgina"/>
              <w:sz w:val="20"/>
            </w:rPr>
            <w:t>of</w:t>
          </w:r>
          <w:proofErr w:type="spellEnd"/>
          <w:r>
            <w:rPr>
              <w:rStyle w:val="Nmerodepgina"/>
              <w:sz w:val="20"/>
            </w:rPr>
            <w:t xml:space="preserve">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95F6DE8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8F80D" w14:textId="77777777" w:rsidR="003A090C" w:rsidRDefault="003A090C">
      <w:r>
        <w:separator/>
      </w:r>
    </w:p>
  </w:footnote>
  <w:footnote w:type="continuationSeparator" w:id="0">
    <w:p w14:paraId="5C670E6B" w14:textId="77777777" w:rsidR="003A090C" w:rsidRDefault="003A0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0F366F1" w14:textId="77777777">
      <w:tc>
        <w:tcPr>
          <w:tcW w:w="6379" w:type="dxa"/>
        </w:tcPr>
        <w:p w14:paraId="7F485DCF" w14:textId="77777777" w:rsidR="00985EE5" w:rsidRDefault="00307625">
          <w:pPr>
            <w:rPr>
              <w:sz w:val="20"/>
            </w:rPr>
          </w:pPr>
          <w:proofErr w:type="spellStart"/>
          <w:r>
            <w:rPr>
              <w:sz w:val="20"/>
            </w:rPr>
            <w:t>ProWF</w:t>
          </w:r>
          <w:proofErr w:type="spellEnd"/>
        </w:p>
      </w:tc>
      <w:tc>
        <w:tcPr>
          <w:tcW w:w="2369" w:type="dxa"/>
        </w:tcPr>
        <w:p w14:paraId="1643C543" w14:textId="77777777"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 w14:paraId="18C0EEFA" w14:textId="77777777">
      <w:tc>
        <w:tcPr>
          <w:tcW w:w="6379" w:type="dxa"/>
        </w:tcPr>
        <w:p w14:paraId="54C10FF4" w14:textId="77777777" w:rsidR="00985EE5" w:rsidRDefault="00985EE5">
          <w:pPr>
            <w:rPr>
              <w:sz w:val="20"/>
            </w:rPr>
          </w:pPr>
          <w:proofErr w:type="spellStart"/>
          <w:r>
            <w:rPr>
              <w:sz w:val="20"/>
            </w:rPr>
            <w:t>Use-case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Specification</w:t>
          </w:r>
          <w:proofErr w:type="spellEnd"/>
          <w:r>
            <w:rPr>
              <w:sz w:val="20"/>
            </w:rPr>
            <w:t>:</w:t>
          </w:r>
          <w:r w:rsidR="00307625">
            <w:rPr>
              <w:sz w:val="20"/>
            </w:rPr>
            <w:t xml:space="preserve"> </w:t>
          </w:r>
          <w:proofErr w:type="spellStart"/>
          <w:r w:rsidR="00307625">
            <w:rPr>
              <w:sz w:val="20"/>
            </w:rPr>
            <w:t>Workflow</w:t>
          </w:r>
          <w:proofErr w:type="spellEnd"/>
          <w:r w:rsidR="00307625">
            <w:rPr>
              <w:sz w:val="20"/>
            </w:rPr>
            <w:t>-a Jarraitu</w:t>
          </w:r>
        </w:p>
      </w:tc>
      <w:tc>
        <w:tcPr>
          <w:tcW w:w="2369" w:type="dxa"/>
        </w:tcPr>
        <w:p w14:paraId="0D8DECC5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</w:t>
          </w: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>:</w:t>
          </w:r>
          <w:r w:rsidR="00307625">
            <w:rPr>
              <w:sz w:val="20"/>
            </w:rPr>
            <w:t xml:space="preserve"> 16/02/2020</w:t>
          </w:r>
          <w:r>
            <w:rPr>
              <w:sz w:val="20"/>
            </w:rPr>
            <w:t xml:space="preserve">  </w:t>
          </w:r>
        </w:p>
      </w:tc>
    </w:tr>
  </w:tbl>
  <w:p w14:paraId="3C9CA325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25"/>
    <w:rsid w:val="00026F64"/>
    <w:rsid w:val="0005497B"/>
    <w:rsid w:val="000E5836"/>
    <w:rsid w:val="00115045"/>
    <w:rsid w:val="001751A2"/>
    <w:rsid w:val="00307625"/>
    <w:rsid w:val="003A090C"/>
    <w:rsid w:val="003A3DBE"/>
    <w:rsid w:val="004542E5"/>
    <w:rsid w:val="0061240F"/>
    <w:rsid w:val="006B0D38"/>
    <w:rsid w:val="006C6CC9"/>
    <w:rsid w:val="006F60B2"/>
    <w:rsid w:val="00867545"/>
    <w:rsid w:val="008866E4"/>
    <w:rsid w:val="00942ADD"/>
    <w:rsid w:val="00985EE5"/>
    <w:rsid w:val="00B536F5"/>
    <w:rsid w:val="00C13CB3"/>
    <w:rsid w:val="00DD175D"/>
    <w:rsid w:val="00E96106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E31FC"/>
  <w15:chartTrackingRefBased/>
  <w15:docId w15:val="{3868AAEB-D438-4C34-B013-8C2AD589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u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Memoria-Anexos\usecase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usecase_specification_tpl.dot</Template>
  <TotalTime>51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Erlantz Rojo</dc:creator>
  <cp:keywords/>
  <dc:description/>
  <cp:lastModifiedBy>Julen Rojo Raño</cp:lastModifiedBy>
  <cp:revision>3</cp:revision>
  <cp:lastPrinted>2020-07-02T16:36:00Z</cp:lastPrinted>
  <dcterms:created xsi:type="dcterms:W3CDTF">2020-02-16T20:19:00Z</dcterms:created>
  <dcterms:modified xsi:type="dcterms:W3CDTF">2020-07-02T16:36:00Z</dcterms:modified>
</cp:coreProperties>
</file>