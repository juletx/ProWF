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165C7" w14:textId="77777777" w:rsidR="003C7438" w:rsidRDefault="00620F00">
      <w:pPr>
        <w:pStyle w:val="Ttulo"/>
      </w:pPr>
      <w:r>
        <w:t>Proiektua: ProWF</w:t>
      </w:r>
    </w:p>
    <w:p w14:paraId="7E5A3FAF" w14:textId="77777777" w:rsidR="003C7438" w:rsidRDefault="00DA5ACA">
      <w:pPr>
        <w:pStyle w:val="Ttulo"/>
      </w:pPr>
      <w:fldSimple w:instr=" TITLE  \* MERGEFORMAT ">
        <w:r w:rsidR="00620F00">
          <w:t>Iteration Plan</w:t>
        </w:r>
      </w:fldSimple>
      <w:r w:rsidR="00620F00">
        <w:t xml:space="preserve"> #1 (IT1)</w:t>
      </w:r>
    </w:p>
    <w:p w14:paraId="674A05D9" w14:textId="77777777" w:rsidR="003C7438" w:rsidRDefault="003C7438">
      <w:pPr>
        <w:pStyle w:val="Ttulo"/>
        <w:jc w:val="left"/>
      </w:pPr>
    </w:p>
    <w:p w14:paraId="1DCF379E" w14:textId="77777777"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31955D7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7CC19B3B" w14:textId="77777777">
        <w:tc>
          <w:tcPr>
            <w:tcW w:w="4608" w:type="dxa"/>
          </w:tcPr>
          <w:p w14:paraId="4A2ECF55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00D4BF75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3DD7073" w14:textId="77777777" w:rsidTr="00620F00">
        <w:trPr>
          <w:trHeight w:val="279"/>
        </w:trPr>
        <w:tc>
          <w:tcPr>
            <w:tcW w:w="4608" w:type="dxa"/>
          </w:tcPr>
          <w:p w14:paraId="2A6D1B53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36BE0BF4" w14:textId="77777777" w:rsidR="003C7438" w:rsidRDefault="00620F00">
            <w:r>
              <w:t>2020/02/04</w:t>
            </w:r>
          </w:p>
        </w:tc>
      </w:tr>
      <w:tr w:rsidR="003C7438" w14:paraId="3B0285DC" w14:textId="77777777">
        <w:tc>
          <w:tcPr>
            <w:tcW w:w="4608" w:type="dxa"/>
          </w:tcPr>
          <w:p w14:paraId="512FB954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EE5A548" w14:textId="77777777" w:rsidR="003C7438" w:rsidRDefault="00620F00">
            <w:r>
              <w:t>2020/03/03</w:t>
            </w:r>
          </w:p>
        </w:tc>
      </w:tr>
      <w:bookmarkEnd w:id="0"/>
    </w:tbl>
    <w:p w14:paraId="6AD6266E" w14:textId="77777777" w:rsidR="003C7438" w:rsidRDefault="003C7438">
      <w:pPr>
        <w:pStyle w:val="Textoindependiente"/>
        <w:ind w:left="0"/>
      </w:pPr>
    </w:p>
    <w:p w14:paraId="348D3E2D" w14:textId="77777777" w:rsidR="003C7438" w:rsidRDefault="008A4D87">
      <w:pPr>
        <w:pStyle w:val="Ttulo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99713B3" w14:textId="77777777" w:rsidR="00620F00" w:rsidRDefault="00620F00" w:rsidP="00620F00">
      <w:pPr>
        <w:pStyle w:val="Default"/>
        <w:ind w:right="146"/>
      </w:pPr>
    </w:p>
    <w:p w14:paraId="23DB7B38" w14:textId="77777777" w:rsidR="00620F00" w:rsidRDefault="00620F00" w:rsidP="00620F00">
      <w:pPr>
        <w:pStyle w:val="Textoindependiente"/>
        <w:ind w:left="360"/>
        <w:rPr>
          <w:rFonts w:ascii="Arial" w:hAnsi="Arial" w:cs="Arial"/>
        </w:rPr>
      </w:pPr>
      <w:r>
        <w:rPr>
          <w:rFonts w:ascii="Arial" w:hAnsi="Arial" w:cs="Arial"/>
        </w:rPr>
        <w:t>Hurrengoak dira iterazio honen helburu nagusiak:</w:t>
      </w:r>
    </w:p>
    <w:p w14:paraId="12C4AB03" w14:textId="77777777" w:rsidR="00821761" w:rsidRPr="00821761" w:rsidRDefault="00821761" w:rsidP="00821761">
      <w:pPr>
        <w:pStyle w:val="Prrafodelista"/>
        <w:numPr>
          <w:ilvl w:val="0"/>
          <w:numId w:val="43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sz w:val="20"/>
          <w:szCs w:val="20"/>
        </w:rPr>
        <w:t xml:space="preserve">Lan-ingurunearen prestakuntza </w:t>
      </w:r>
    </w:p>
    <w:p w14:paraId="1DE15B72" w14:textId="692DF283" w:rsidR="00821761" w:rsidRPr="00821761" w:rsidRDefault="00821761" w:rsidP="00821761">
      <w:pPr>
        <w:pStyle w:val="Prrafodelista"/>
        <w:numPr>
          <w:ilvl w:val="0"/>
          <w:numId w:val="43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sz w:val="20"/>
          <w:szCs w:val="20"/>
        </w:rPr>
        <w:t xml:space="preserve">Proiektuaren webgunearen prestakuntza </w:t>
      </w:r>
    </w:p>
    <w:p w14:paraId="697DF795" w14:textId="103A0683" w:rsidR="00821761" w:rsidRPr="00821761" w:rsidRDefault="00821761" w:rsidP="00821761">
      <w:pPr>
        <w:pStyle w:val="Prrafodelista"/>
        <w:numPr>
          <w:ilvl w:val="0"/>
          <w:numId w:val="43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sz w:val="20"/>
          <w:szCs w:val="20"/>
        </w:rPr>
        <w:t xml:space="preserve">Betekizunen ingeniaritza </w:t>
      </w:r>
    </w:p>
    <w:p w14:paraId="583A6951" w14:textId="4C6B8234" w:rsidR="00821761" w:rsidRPr="00821761" w:rsidRDefault="00821761" w:rsidP="00821761">
      <w:pPr>
        <w:pStyle w:val="Prrafodelista"/>
        <w:numPr>
          <w:ilvl w:val="0"/>
          <w:numId w:val="43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sz w:val="20"/>
          <w:szCs w:val="20"/>
        </w:rPr>
        <w:t xml:space="preserve">Proiektu eta iterazio plana </w:t>
      </w:r>
      <w:r>
        <w:rPr>
          <w:rFonts w:ascii="Arial" w:hAnsi="Arial" w:cs="Arial"/>
          <w:sz w:val="20"/>
          <w:szCs w:val="20"/>
        </w:rPr>
        <w:t>dokumentuak bete</w:t>
      </w:r>
    </w:p>
    <w:p w14:paraId="3E757EC8" w14:textId="482A375B" w:rsidR="00821761" w:rsidRPr="00821761" w:rsidRDefault="00821761" w:rsidP="00821761">
      <w:pPr>
        <w:pStyle w:val="Prrafodelista"/>
        <w:numPr>
          <w:ilvl w:val="0"/>
          <w:numId w:val="43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noProof/>
          <w:sz w:val="20"/>
          <w:szCs w:val="20"/>
        </w:rPr>
        <w:t>Workflow</w:t>
      </w:r>
      <w:r w:rsidRPr="00821761">
        <w:rPr>
          <w:rFonts w:ascii="Arial" w:hAnsi="Arial" w:cs="Arial"/>
          <w:sz w:val="20"/>
          <w:szCs w:val="20"/>
        </w:rPr>
        <w:t xml:space="preserve">-lengoaia sortu </w:t>
      </w:r>
    </w:p>
    <w:p w14:paraId="23B2E550" w14:textId="77777777" w:rsidR="00A15332" w:rsidRDefault="008A4D87" w:rsidP="00B7002B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2113E630" w14:textId="77777777" w:rsidR="00620F00" w:rsidRPr="00620F00" w:rsidRDefault="00620F00" w:rsidP="00620F00"/>
    <w:p w14:paraId="137274CA" w14:textId="77777777" w:rsidR="00A15332" w:rsidRDefault="00A15332" w:rsidP="00612E0C">
      <w:pPr>
        <w:pStyle w:val="Textoindependiente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21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0"/>
        <w:gridCol w:w="851"/>
        <w:gridCol w:w="992"/>
        <w:gridCol w:w="1134"/>
        <w:gridCol w:w="1276"/>
        <w:gridCol w:w="992"/>
        <w:gridCol w:w="850"/>
        <w:gridCol w:w="1134"/>
      </w:tblGrid>
      <w:tr w:rsidR="00A12D4E" w:rsidRPr="009D6937" w14:paraId="61FF2151" w14:textId="77777777" w:rsidTr="00A12D4E">
        <w:trPr>
          <w:trHeight w:val="728"/>
        </w:trPr>
        <w:tc>
          <w:tcPr>
            <w:tcW w:w="2990" w:type="dxa"/>
            <w:shd w:val="clear" w:color="auto" w:fill="D9D9D9"/>
          </w:tcPr>
          <w:p w14:paraId="28F72973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851" w:type="dxa"/>
            <w:shd w:val="clear" w:color="auto" w:fill="D9D9D9"/>
            <w:noWrap/>
          </w:tcPr>
          <w:p w14:paraId="2CFDDFDE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2" w:type="dxa"/>
            <w:shd w:val="clear" w:color="auto" w:fill="D9D9D9"/>
          </w:tcPr>
          <w:p w14:paraId="22821F3E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Size estimate (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1134" w:type="dxa"/>
            <w:shd w:val="clear" w:color="auto" w:fill="D9D9D9"/>
          </w:tcPr>
          <w:p w14:paraId="74F54DF5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/>
          </w:tcPr>
          <w:p w14:paraId="01BCB84D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2" w:type="dxa"/>
            <w:shd w:val="clear" w:color="auto" w:fill="D9D9D9"/>
          </w:tcPr>
          <w:p w14:paraId="3FF72509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850" w:type="dxa"/>
            <w:shd w:val="clear" w:color="auto" w:fill="D9D9D9"/>
          </w:tcPr>
          <w:p w14:paraId="0754938E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14:paraId="52AD6B6D" w14:textId="77777777" w:rsidR="00A12D4E" w:rsidRPr="008A4D87" w:rsidRDefault="00A12D4E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12D4E" w:rsidRPr="00A15332" w14:paraId="2768292B" w14:textId="77777777" w:rsidTr="00A12D4E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13AE0FC6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OpenUp metodologiaren Project Plan eta Iteration Plan dokumentuak bete 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79FCF43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DEF6E2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CB2291F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9E06F1D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OpenUp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213981B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4BF2538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4038DEA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16</w:t>
            </w:r>
          </w:p>
        </w:tc>
      </w:tr>
      <w:tr w:rsidR="00A12D4E" w:rsidRPr="00A15332" w14:paraId="71496362" w14:textId="77777777" w:rsidTr="00A12D4E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62002452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OpenUp metodologiaren sistemaren betekizunaren dokumentuak bete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A7E457E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93CB53D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9019D0E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DF30F41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OpenUp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09D2367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7640ABF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3FD238C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760B24" w:rsidRPr="00A15332" w14:paraId="71B85774" w14:textId="77777777" w:rsidTr="00A12D4E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2776A947" w14:textId="1C13DD55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Proiektuaren web</w:t>
            </w:r>
            <w:r w:rsidR="00821761">
              <w:rPr>
                <w:rFonts w:ascii="Arial" w:hAnsi="Arial" w:cs="Arial"/>
                <w:lang w:eastAsia="ja-JP"/>
              </w:rPr>
              <w:t xml:space="preserve">gunea sortu eta </w:t>
            </w:r>
            <w:r>
              <w:rPr>
                <w:rFonts w:ascii="Arial" w:hAnsi="Arial" w:cs="Arial"/>
                <w:lang w:eastAsia="ja-JP"/>
              </w:rPr>
              <w:t xml:space="preserve">antolatu  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E48DA3E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BE94103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E6FC450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0CB220F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CCII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BE649A2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CA37777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62AC445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A12D4E" w:rsidRPr="00A15332" w14:paraId="58EAEAEF" w14:textId="77777777" w:rsidTr="00A12D4E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47FFF121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.dot </w:t>
            </w:r>
            <w:r w:rsidRPr="00A12D4E">
              <w:rPr>
                <w:rFonts w:ascii="Arial" w:hAnsi="Arial" w:cs="Arial"/>
                <w:lang w:eastAsia="ja-JP"/>
              </w:rPr>
              <w:t>lengoaiaren</w:t>
            </w:r>
            <w:r>
              <w:rPr>
                <w:rFonts w:ascii="Arial" w:hAnsi="Arial" w:cs="Arial"/>
                <w:lang w:eastAsia="ja-JP"/>
              </w:rPr>
              <w:t xml:space="preserve"> instalazioa eta prestakuntza 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0D25FB9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1AF02CA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0ADD45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5D76A65" w14:textId="77777777" w:rsidR="00A12D4E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.dot,</w:t>
            </w:r>
          </w:p>
          <w:p w14:paraId="741985B8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GraphViz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22BECAA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A23034F" w14:textId="77777777" w:rsidR="00A12D4E" w:rsidRPr="00A15332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42C776" w14:textId="77777777" w:rsidR="00A12D4E" w:rsidRPr="00A15332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760B24" w:rsidRPr="00A15332" w14:paraId="45CA5BF8" w14:textId="77777777" w:rsidTr="00A12D4E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4743B069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 Editorearen lehenengo bertsioa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AD380F8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F074EE2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66A1510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EB6BC17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.dot, GraphViz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35A7774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0A5605A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6E33E9" w14:textId="77777777" w:rsidR="00760B24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A12D4E" w:rsidRPr="00A15332" w14:paraId="58AFF5C3" w14:textId="77777777" w:rsidTr="00A12D4E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7F370943" w14:textId="77777777" w:rsidR="00A12D4E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 programaren instalazioa eta prestakuntza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D6B5D2D" w14:textId="77777777" w:rsidR="00A12D4E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E281B5" w14:textId="77777777" w:rsidR="00A12D4E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E96C80E" w14:textId="77777777" w:rsidR="00A12D4E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985AFFA" w14:textId="77777777" w:rsidR="00A12D4E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8BD036F" w14:textId="77777777" w:rsidR="00A12D4E" w:rsidRDefault="00A12D4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639654F" w14:textId="77777777" w:rsidR="00A12D4E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2F05315" w14:textId="77777777" w:rsidR="00A12D4E" w:rsidRDefault="00760B24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18</w:t>
            </w:r>
          </w:p>
        </w:tc>
      </w:tr>
    </w:tbl>
    <w:p w14:paraId="71742F54" w14:textId="77777777"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148932B" w14:textId="77777777"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14:paraId="28429098" w14:textId="77777777" w:rsidR="00D8366F" w:rsidRDefault="00D8366F" w:rsidP="00D8366F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3A593840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CB1E4FF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AAD2F1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6B4C42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790D40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B28A" w14:textId="77777777" w:rsidR="00D8366F" w:rsidRDefault="00760B24">
            <w:pPr>
              <w:pStyle w:val="Textoindependiente"/>
              <w:ind w:left="0"/>
            </w:pPr>
            <w:r>
              <w:t>-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FF5" w14:textId="77777777" w:rsidR="00D8366F" w:rsidRDefault="00760B24">
            <w:pPr>
              <w:pStyle w:val="Textoindependiente"/>
              <w:ind w:left="0"/>
            </w:pPr>
            <w:r>
              <w:t>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E9D8" w14:textId="77777777" w:rsidR="00D8366F" w:rsidRDefault="00760B24">
            <w:pPr>
              <w:pStyle w:val="Textoindependiente"/>
              <w:ind w:left="0"/>
            </w:pPr>
            <w:r>
              <w:t>-</w:t>
            </w:r>
          </w:p>
        </w:tc>
      </w:tr>
    </w:tbl>
    <w:p w14:paraId="6A228168" w14:textId="77777777" w:rsidR="00D8366F" w:rsidRDefault="00D8366F" w:rsidP="00D8366F"/>
    <w:p w14:paraId="48CB5875" w14:textId="77777777" w:rsidR="00A15332" w:rsidRPr="00760B24" w:rsidRDefault="000245C9" w:rsidP="00760B24">
      <w:pPr>
        <w:pStyle w:val="Ttulo1"/>
      </w:pPr>
      <w:r w:rsidRPr="008A4D87">
        <w:t xml:space="preserve">5.  </w:t>
      </w:r>
      <w:r>
        <w:t>Evaluation criteria</w:t>
      </w:r>
    </w:p>
    <w:p w14:paraId="3C0D6D00" w14:textId="77777777" w:rsidR="000561FC" w:rsidRPr="00821761" w:rsidRDefault="00760B24" w:rsidP="005F5C34">
      <w:pPr>
        <w:pStyle w:val="Ttulo2"/>
        <w:rPr>
          <w:b w:val="0"/>
          <w:bCs/>
        </w:rPr>
      </w:pPr>
      <w:r w:rsidRPr="00821761">
        <w:rPr>
          <w:b w:val="0"/>
          <w:bCs/>
        </w:rPr>
        <w:t>OpenUp metodologiako Project Plan eta Iteration Plan artefaktuen lehenengo iterazioa bete</w:t>
      </w:r>
      <w:r w:rsidR="00A65302" w:rsidRPr="00821761">
        <w:rPr>
          <w:b w:val="0"/>
          <w:bCs/>
        </w:rPr>
        <w:t xml:space="preserve"> da.</w:t>
      </w:r>
    </w:p>
    <w:p w14:paraId="6A1B7370" w14:textId="77777777" w:rsidR="00A65302" w:rsidRPr="00821761" w:rsidRDefault="00760B24" w:rsidP="00A65302">
      <w:pPr>
        <w:pStyle w:val="Ttulo2"/>
        <w:rPr>
          <w:b w:val="0"/>
          <w:bCs/>
        </w:rPr>
      </w:pPr>
      <w:r w:rsidRPr="00821761">
        <w:rPr>
          <w:b w:val="0"/>
          <w:bCs/>
        </w:rPr>
        <w:t>OpenUp metodologiako hurrengo artefaktuak bete dira: Vision, Glossary, Use-Case</w:t>
      </w:r>
      <w:r w:rsidR="00A65302" w:rsidRPr="00821761">
        <w:rPr>
          <w:b w:val="0"/>
          <w:bCs/>
        </w:rPr>
        <w:t>s, Use-Case Model. System Wide-Requirements falta da.</w:t>
      </w:r>
    </w:p>
    <w:p w14:paraId="3A2872BE" w14:textId="77777777" w:rsidR="00A65302" w:rsidRPr="00821761" w:rsidRDefault="00A65302" w:rsidP="00A65302">
      <w:pPr>
        <w:pStyle w:val="Ttulo2"/>
        <w:rPr>
          <w:b w:val="0"/>
          <w:bCs/>
        </w:rPr>
      </w:pPr>
      <w:r w:rsidRPr="00821761">
        <w:rPr>
          <w:b w:val="0"/>
          <w:bCs/>
        </w:rPr>
        <w:t>CCII estandarra jarraituz proiektuaren webgunea antolatu da eta artefaktuak txertatu dira.</w:t>
      </w:r>
    </w:p>
    <w:p w14:paraId="3CC6C1CF" w14:textId="77777777" w:rsidR="00FA118F" w:rsidRPr="00821761" w:rsidRDefault="00A65302" w:rsidP="005F5C34">
      <w:pPr>
        <w:pStyle w:val="Ttulo2"/>
        <w:rPr>
          <w:b w:val="0"/>
          <w:bCs/>
        </w:rPr>
      </w:pPr>
      <w:r w:rsidRPr="00821761">
        <w:rPr>
          <w:b w:val="0"/>
          <w:bCs/>
        </w:rPr>
        <w:t>Workflow Editorearen lehenengo bertsioa eginda. OpenUp Lifecycle-ko Inception fasea osatuta.</w:t>
      </w:r>
    </w:p>
    <w:p w14:paraId="3005F36C" w14:textId="77777777"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14:paraId="6F584C2D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39A4192B" w14:textId="77777777">
        <w:tc>
          <w:tcPr>
            <w:tcW w:w="1778" w:type="dxa"/>
          </w:tcPr>
          <w:p w14:paraId="296F414D" w14:textId="77777777" w:rsidR="00766B33" w:rsidRPr="00821761" w:rsidRDefault="00766B33" w:rsidP="001E146F">
            <w:pPr>
              <w:spacing w:before="40" w:after="40"/>
              <w:rPr>
                <w:rFonts w:ascii="Arial" w:hAnsi="Arial" w:cs="Arial"/>
                <w:bCs/>
              </w:rPr>
            </w:pPr>
            <w:r w:rsidRPr="00821761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765" w:type="dxa"/>
          </w:tcPr>
          <w:p w14:paraId="2C28F0A1" w14:textId="77777777" w:rsidR="00766B33" w:rsidRPr="00821761" w:rsidRDefault="00A65302" w:rsidP="001E146F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821761">
              <w:rPr>
                <w:rFonts w:ascii="Arial" w:hAnsi="Arial" w:cs="Arial"/>
                <w:bCs/>
                <w:iCs/>
              </w:rPr>
              <w:t>IT1</w:t>
            </w:r>
          </w:p>
        </w:tc>
      </w:tr>
      <w:tr w:rsidR="00766B33" w14:paraId="176BF0CF" w14:textId="77777777">
        <w:tc>
          <w:tcPr>
            <w:tcW w:w="1778" w:type="dxa"/>
          </w:tcPr>
          <w:p w14:paraId="676667CD" w14:textId="77777777" w:rsidR="00766B33" w:rsidRPr="00821761" w:rsidRDefault="00766B33" w:rsidP="001E146F">
            <w:pPr>
              <w:spacing w:before="40" w:after="40"/>
              <w:rPr>
                <w:rFonts w:ascii="Arial" w:hAnsi="Arial" w:cs="Arial"/>
              </w:rPr>
            </w:pPr>
            <w:r w:rsidRPr="00821761">
              <w:rPr>
                <w:rFonts w:ascii="Arial" w:hAnsi="Arial" w:cs="Arial"/>
              </w:rPr>
              <w:t>Assessment date</w:t>
            </w:r>
          </w:p>
        </w:tc>
        <w:tc>
          <w:tcPr>
            <w:tcW w:w="3765" w:type="dxa"/>
          </w:tcPr>
          <w:p w14:paraId="5EA913DD" w14:textId="77777777" w:rsidR="00766B33" w:rsidRPr="00821761" w:rsidRDefault="00A65302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821761">
              <w:rPr>
                <w:rFonts w:ascii="Arial" w:hAnsi="Arial" w:cs="Arial"/>
                <w:iCs/>
              </w:rPr>
              <w:t>03/03/2020</w:t>
            </w:r>
          </w:p>
        </w:tc>
      </w:tr>
      <w:tr w:rsidR="00766B33" w14:paraId="03538715" w14:textId="77777777">
        <w:tc>
          <w:tcPr>
            <w:tcW w:w="1778" w:type="dxa"/>
          </w:tcPr>
          <w:p w14:paraId="230201C7" w14:textId="77777777" w:rsidR="00766B33" w:rsidRPr="00821761" w:rsidRDefault="00766B33" w:rsidP="001E146F">
            <w:pPr>
              <w:spacing w:before="40" w:after="40"/>
              <w:rPr>
                <w:rFonts w:ascii="Arial" w:hAnsi="Arial" w:cs="Arial"/>
              </w:rPr>
            </w:pPr>
            <w:r w:rsidRPr="00821761">
              <w:rPr>
                <w:rFonts w:ascii="Arial" w:hAnsi="Arial" w:cs="Arial"/>
              </w:rPr>
              <w:t>Participants</w:t>
            </w:r>
          </w:p>
        </w:tc>
        <w:tc>
          <w:tcPr>
            <w:tcW w:w="3765" w:type="dxa"/>
          </w:tcPr>
          <w:p w14:paraId="1F0AFB33" w14:textId="77777777" w:rsidR="00766B33" w:rsidRPr="00821761" w:rsidRDefault="00A65302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821761">
              <w:rPr>
                <w:rFonts w:ascii="Arial" w:hAnsi="Arial" w:cs="Arial"/>
                <w:iCs/>
              </w:rPr>
              <w:t>Julen Rojo</w:t>
            </w:r>
          </w:p>
        </w:tc>
      </w:tr>
      <w:tr w:rsidR="00766B33" w14:paraId="7D670DD2" w14:textId="77777777">
        <w:tc>
          <w:tcPr>
            <w:tcW w:w="1778" w:type="dxa"/>
          </w:tcPr>
          <w:p w14:paraId="3671E2E8" w14:textId="77777777" w:rsidR="00766B33" w:rsidRPr="00821761" w:rsidRDefault="00766B33" w:rsidP="001E146F">
            <w:pPr>
              <w:spacing w:before="40" w:after="40"/>
              <w:rPr>
                <w:rFonts w:ascii="Arial" w:hAnsi="Arial" w:cs="Arial"/>
              </w:rPr>
            </w:pPr>
            <w:r w:rsidRPr="00821761">
              <w:rPr>
                <w:rFonts w:ascii="Arial" w:hAnsi="Arial" w:cs="Arial"/>
              </w:rPr>
              <w:t>Project status</w:t>
            </w:r>
          </w:p>
        </w:tc>
        <w:tc>
          <w:tcPr>
            <w:tcW w:w="3765" w:type="dxa"/>
          </w:tcPr>
          <w:p w14:paraId="4A1AB38D" w14:textId="77777777" w:rsidR="00766B33" w:rsidRPr="00821761" w:rsidRDefault="00A65302" w:rsidP="001E146F">
            <w:pPr>
              <w:spacing w:before="40" w:after="40"/>
              <w:rPr>
                <w:rFonts w:ascii="Arial" w:hAnsi="Arial" w:cs="Arial"/>
                <w:iCs/>
              </w:rPr>
            </w:pPr>
            <w:r w:rsidRPr="00821761">
              <w:rPr>
                <w:rFonts w:ascii="Arial" w:hAnsi="Arial" w:cs="Arial"/>
                <w:iCs/>
              </w:rPr>
              <w:t>Yellow</w:t>
            </w:r>
          </w:p>
        </w:tc>
      </w:tr>
    </w:tbl>
    <w:p w14:paraId="758A3D2D" w14:textId="77777777" w:rsidR="00766B33" w:rsidRPr="00AB7CE1" w:rsidRDefault="00766B33" w:rsidP="00766B33"/>
    <w:p w14:paraId="5359EC58" w14:textId="77777777" w:rsid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3BCCD5B1" w14:textId="77777777" w:rsidR="00A65302" w:rsidRPr="00A65302" w:rsidRDefault="00A65302" w:rsidP="00A65302"/>
    <w:p w14:paraId="3C2ECC74" w14:textId="77777777" w:rsidR="00A65302" w:rsidRPr="00A65302" w:rsidRDefault="00A65302" w:rsidP="005F5C34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6A666038" w14:textId="77777777"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74863BA0" w14:textId="77777777" w:rsidR="00301956" w:rsidRPr="00301956" w:rsidRDefault="00301956" w:rsidP="00301956"/>
    <w:p w14:paraId="04107195" w14:textId="1A96334D" w:rsidR="0048511B" w:rsidRPr="0048511B" w:rsidRDefault="00A65302" w:rsidP="0048511B">
      <w:pPr>
        <w:pStyle w:val="InfoBluelistitem"/>
        <w:rPr>
          <w:rFonts w:ascii="Arial" w:hAnsi="Arial" w:cs="Arial"/>
          <w:color w:val="auto"/>
        </w:rPr>
      </w:pPr>
      <w:r w:rsidRPr="00301956">
        <w:rPr>
          <w:rFonts w:ascii="Arial" w:hAnsi="Arial" w:cs="Arial"/>
          <w:color w:val="auto"/>
        </w:rPr>
        <w:t>Drupal-en instalazioa eta prestakuntza bukatuta egon beharko zan.</w:t>
      </w:r>
    </w:p>
    <w:p w14:paraId="6E37E1F2" w14:textId="196A3BD9" w:rsidR="00301956" w:rsidRDefault="00766B33" w:rsidP="0048511B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1B86B9E4" w14:textId="77777777" w:rsidR="0048511B" w:rsidRPr="0048511B" w:rsidRDefault="0048511B" w:rsidP="0048511B"/>
    <w:p w14:paraId="70E3EEAE" w14:textId="6D575D3B" w:rsidR="00301956" w:rsidRDefault="00301956" w:rsidP="001E146F">
      <w:pPr>
        <w:pStyle w:val="InfoBluelistitem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Webgunea txertatzeko zerbitzaria aztertzen ari da.</w:t>
      </w:r>
    </w:p>
    <w:p w14:paraId="4BA08FDA" w14:textId="69BB7BEE" w:rsidR="003F43A6" w:rsidRDefault="003F43A6" w:rsidP="001E146F">
      <w:pPr>
        <w:pStyle w:val="InfoBluelistitem"/>
        <w:rPr>
          <w:rFonts w:ascii="Arial" w:hAnsi="Arial" w:cs="Arial"/>
          <w:color w:val="auto"/>
        </w:rPr>
      </w:pPr>
    </w:p>
    <w:p w14:paraId="588E3C37" w14:textId="63A8F341" w:rsidR="003F43A6" w:rsidRDefault="003F43A6" w:rsidP="001E146F">
      <w:pPr>
        <w:pStyle w:val="InfoBluelistitem"/>
        <w:rPr>
          <w:rFonts w:ascii="Arial" w:hAnsi="Arial" w:cs="Arial"/>
          <w:color w:val="auto"/>
        </w:rPr>
      </w:pPr>
    </w:p>
    <w:p w14:paraId="6388E651" w14:textId="15F8AC3C" w:rsidR="003F43A6" w:rsidRDefault="003F43A6" w:rsidP="001E146F">
      <w:pPr>
        <w:pStyle w:val="InfoBluelistitem"/>
        <w:rPr>
          <w:rFonts w:ascii="Arial" w:hAnsi="Arial" w:cs="Arial"/>
          <w:color w:val="auto"/>
        </w:rPr>
      </w:pPr>
    </w:p>
    <w:p w14:paraId="7FF44878" w14:textId="598D1928" w:rsidR="003F43A6" w:rsidRDefault="003F43A6" w:rsidP="001E146F">
      <w:pPr>
        <w:pStyle w:val="InfoBluelistitem"/>
        <w:rPr>
          <w:rFonts w:ascii="Arial" w:hAnsi="Arial" w:cs="Arial"/>
          <w:color w:val="auto"/>
        </w:rPr>
      </w:pPr>
    </w:p>
    <w:p w14:paraId="150AED39" w14:textId="0B7BEEE5" w:rsidR="003F43A6" w:rsidRDefault="003F43A6" w:rsidP="001E146F">
      <w:pPr>
        <w:pStyle w:val="InfoBluelistitem"/>
        <w:rPr>
          <w:rFonts w:ascii="Arial" w:hAnsi="Arial" w:cs="Arial"/>
          <w:color w:val="auto"/>
        </w:rPr>
      </w:pPr>
    </w:p>
    <w:p w14:paraId="2C887B1F" w14:textId="0AE81A04" w:rsidR="0048511B" w:rsidRDefault="0048511B" w:rsidP="001E146F">
      <w:pPr>
        <w:pStyle w:val="InfoBluelistitem"/>
        <w:rPr>
          <w:rFonts w:ascii="Arial" w:hAnsi="Arial" w:cs="Arial"/>
          <w:color w:val="auto"/>
        </w:rPr>
      </w:pPr>
    </w:p>
    <w:p w14:paraId="053AB3CE" w14:textId="3810A557" w:rsidR="0048511B" w:rsidRDefault="0048511B" w:rsidP="001E146F">
      <w:pPr>
        <w:pStyle w:val="InfoBluelistitem"/>
        <w:rPr>
          <w:rFonts w:ascii="Arial" w:hAnsi="Arial" w:cs="Arial"/>
          <w:color w:val="auto"/>
        </w:rPr>
      </w:pPr>
    </w:p>
    <w:p w14:paraId="71A3BEFA" w14:textId="77777777" w:rsidR="0048511B" w:rsidRDefault="0048511B" w:rsidP="001E146F">
      <w:pPr>
        <w:pStyle w:val="InfoBluelistitem"/>
        <w:rPr>
          <w:rFonts w:ascii="Arial" w:hAnsi="Arial" w:cs="Arial"/>
          <w:color w:val="auto"/>
        </w:rPr>
      </w:pPr>
    </w:p>
    <w:p w14:paraId="5B8A760C" w14:textId="77777777" w:rsidR="003F43A6" w:rsidRDefault="003F43A6" w:rsidP="003F43A6">
      <w:pPr>
        <w:pStyle w:val="Ttulo"/>
      </w:pPr>
      <w:r>
        <w:lastRenderedPageBreak/>
        <w:t>Proiektua: ProWF</w:t>
      </w:r>
    </w:p>
    <w:p w14:paraId="69DFA384" w14:textId="6E921A34" w:rsidR="003F43A6" w:rsidRDefault="00DA5ACA" w:rsidP="003F43A6">
      <w:pPr>
        <w:pStyle w:val="Ttulo"/>
      </w:pPr>
      <w:fldSimple w:instr=" TITLE  \* MERGEFORMAT ">
        <w:r w:rsidR="003F43A6">
          <w:t>Iteration Plan</w:t>
        </w:r>
      </w:fldSimple>
      <w:r w:rsidR="003F43A6">
        <w:t xml:space="preserve"> #2 (IT2)</w:t>
      </w:r>
    </w:p>
    <w:p w14:paraId="4390F424" w14:textId="77777777" w:rsidR="003F43A6" w:rsidRDefault="003F43A6" w:rsidP="003F43A6">
      <w:pPr>
        <w:pStyle w:val="Ttulo"/>
        <w:jc w:val="left"/>
      </w:pPr>
    </w:p>
    <w:p w14:paraId="2AF2E637" w14:textId="77777777" w:rsidR="003F43A6" w:rsidRPr="008A4D87" w:rsidRDefault="003F43A6" w:rsidP="003F43A6">
      <w:pPr>
        <w:pStyle w:val="Ttulo1"/>
      </w:pPr>
      <w:r>
        <w:t xml:space="preserve">1.  </w:t>
      </w:r>
      <w:r w:rsidRPr="008A4D87">
        <w:t>Key milestones</w:t>
      </w:r>
    </w:p>
    <w:p w14:paraId="43769D5A" w14:textId="77777777" w:rsidR="003F43A6" w:rsidRDefault="003F43A6" w:rsidP="003F43A6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F43A6" w14:paraId="687121C9" w14:textId="77777777" w:rsidTr="00DA5ACA">
        <w:tc>
          <w:tcPr>
            <w:tcW w:w="4608" w:type="dxa"/>
          </w:tcPr>
          <w:p w14:paraId="387F6993" w14:textId="77777777" w:rsidR="003F43A6" w:rsidRPr="00B7002B" w:rsidRDefault="003F43A6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0B020B1E" w14:textId="77777777" w:rsidR="003F43A6" w:rsidRPr="00B7002B" w:rsidRDefault="003F43A6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F43A6" w14:paraId="5315084D" w14:textId="77777777" w:rsidTr="00DA5ACA">
        <w:trPr>
          <w:trHeight w:val="279"/>
        </w:trPr>
        <w:tc>
          <w:tcPr>
            <w:tcW w:w="4608" w:type="dxa"/>
          </w:tcPr>
          <w:p w14:paraId="572A1C72" w14:textId="77777777" w:rsidR="003F43A6" w:rsidRDefault="003F43A6" w:rsidP="00DA5ACA">
            <w:r>
              <w:t>Iteration start</w:t>
            </w:r>
          </w:p>
        </w:tc>
        <w:tc>
          <w:tcPr>
            <w:tcW w:w="1872" w:type="dxa"/>
          </w:tcPr>
          <w:p w14:paraId="059227FF" w14:textId="3D89E24D" w:rsidR="003F43A6" w:rsidRPr="003F43A6" w:rsidRDefault="003F43A6" w:rsidP="003F43A6">
            <w:pPr>
              <w:pStyle w:val="Default"/>
              <w:rPr>
                <w:rFonts w:ascii="Times New Roman" w:hAnsi="Times New Roman" w:cs="Times New Roman"/>
              </w:rPr>
            </w:pP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>2020/03/0</w:t>
            </w:r>
            <w:r w:rsidR="0082176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F43A6" w14:paraId="7D02BA7D" w14:textId="77777777" w:rsidTr="00DA5ACA">
        <w:tc>
          <w:tcPr>
            <w:tcW w:w="4608" w:type="dxa"/>
          </w:tcPr>
          <w:p w14:paraId="68EC4152" w14:textId="77777777" w:rsidR="003F43A6" w:rsidRDefault="003F43A6" w:rsidP="00DA5ACA">
            <w:r>
              <w:t>Iteration stop</w:t>
            </w:r>
          </w:p>
        </w:tc>
        <w:tc>
          <w:tcPr>
            <w:tcW w:w="1872" w:type="dxa"/>
          </w:tcPr>
          <w:p w14:paraId="4A92CE57" w14:textId="79C8C94E" w:rsidR="003F43A6" w:rsidRDefault="003F43A6" w:rsidP="00DA5ACA">
            <w:r>
              <w:t>2020/03/31</w:t>
            </w:r>
          </w:p>
        </w:tc>
      </w:tr>
    </w:tbl>
    <w:p w14:paraId="6CB95A46" w14:textId="77777777" w:rsidR="003F43A6" w:rsidRDefault="003F43A6" w:rsidP="003F43A6">
      <w:pPr>
        <w:pStyle w:val="Textoindependiente"/>
        <w:ind w:left="0"/>
      </w:pPr>
    </w:p>
    <w:p w14:paraId="1DC91BDA" w14:textId="77777777" w:rsidR="003F43A6" w:rsidRDefault="003F43A6" w:rsidP="003F43A6">
      <w:pPr>
        <w:pStyle w:val="Ttulo1"/>
        <w:rPr>
          <w:b w:val="0"/>
        </w:rPr>
      </w:pPr>
      <w:r>
        <w:t>2.  High-level objectives</w:t>
      </w:r>
    </w:p>
    <w:p w14:paraId="473E4DBE" w14:textId="77777777" w:rsidR="003F43A6" w:rsidRDefault="003F43A6" w:rsidP="003F43A6">
      <w:pPr>
        <w:pStyle w:val="Default"/>
        <w:ind w:right="146"/>
      </w:pPr>
    </w:p>
    <w:p w14:paraId="5568981A" w14:textId="48B3229E" w:rsidR="003F43A6" w:rsidRPr="003F43A6" w:rsidRDefault="003F43A6" w:rsidP="003F43A6">
      <w:pPr>
        <w:pStyle w:val="Textoindependiente"/>
        <w:ind w:left="360"/>
        <w:rPr>
          <w:rFonts w:ascii="Arial" w:hAnsi="Arial" w:cs="Arial"/>
        </w:rPr>
      </w:pPr>
      <w:r>
        <w:rPr>
          <w:rFonts w:ascii="Arial" w:hAnsi="Arial" w:cs="Arial"/>
        </w:rPr>
        <w:t>Hurrengoak dira iterazio honen helburu nagusiak:</w:t>
      </w:r>
    </w:p>
    <w:p w14:paraId="50730C84" w14:textId="1BECA545" w:rsidR="00821761" w:rsidRPr="00821761" w:rsidRDefault="00821761" w:rsidP="00821761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sz w:val="20"/>
          <w:szCs w:val="20"/>
        </w:rPr>
        <w:t xml:space="preserve">Datu-base dokumentala diseinatu </w:t>
      </w:r>
    </w:p>
    <w:p w14:paraId="68B40655" w14:textId="63428838" w:rsidR="00821761" w:rsidRPr="00821761" w:rsidRDefault="00821761" w:rsidP="00821761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sz w:val="20"/>
          <w:szCs w:val="20"/>
        </w:rPr>
        <w:t xml:space="preserve">Proiektuaren webgunea sortu eta antolatu </w:t>
      </w:r>
    </w:p>
    <w:p w14:paraId="5D63D7AC" w14:textId="17C963AE" w:rsidR="00821761" w:rsidRPr="00821761" w:rsidRDefault="00821761" w:rsidP="00821761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sz w:val="20"/>
          <w:szCs w:val="20"/>
        </w:rPr>
        <w:t xml:space="preserve">Proiektuaren informazio erakusteko modulua inplementatu </w:t>
      </w:r>
    </w:p>
    <w:p w14:paraId="2ED4F02C" w14:textId="18D2ECC5" w:rsidR="00821761" w:rsidRPr="00821761" w:rsidRDefault="00821761" w:rsidP="00821761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noProof/>
          <w:sz w:val="20"/>
          <w:szCs w:val="20"/>
        </w:rPr>
        <w:t>Workflow</w:t>
      </w:r>
      <w:r w:rsidRPr="00821761">
        <w:rPr>
          <w:rFonts w:ascii="Arial" w:hAnsi="Arial" w:cs="Arial"/>
          <w:sz w:val="20"/>
          <w:szCs w:val="20"/>
        </w:rPr>
        <w:t xml:space="preserve">-lengoaia aldatu </w:t>
      </w:r>
    </w:p>
    <w:p w14:paraId="12421D95" w14:textId="65351823" w:rsidR="00821761" w:rsidRPr="00821761" w:rsidRDefault="00821761" w:rsidP="00821761">
      <w:pPr>
        <w:pStyle w:val="Prrafodelista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821761">
        <w:rPr>
          <w:rFonts w:ascii="Arial" w:hAnsi="Arial" w:cs="Arial"/>
          <w:noProof/>
          <w:sz w:val="20"/>
          <w:szCs w:val="20"/>
        </w:rPr>
        <w:t>Workflow</w:t>
      </w:r>
      <w:r w:rsidRPr="00821761">
        <w:rPr>
          <w:rFonts w:ascii="Arial" w:hAnsi="Arial" w:cs="Arial"/>
          <w:sz w:val="20"/>
          <w:szCs w:val="20"/>
        </w:rPr>
        <w:t xml:space="preserve"> editorea inplementatu </w:t>
      </w:r>
    </w:p>
    <w:p w14:paraId="370E8027" w14:textId="77777777" w:rsidR="003F43A6" w:rsidRDefault="003F43A6" w:rsidP="003F43A6">
      <w:pPr>
        <w:pStyle w:val="Ttulo1"/>
      </w:pPr>
      <w:r>
        <w:t>3.  Work Item assignments</w:t>
      </w:r>
    </w:p>
    <w:p w14:paraId="42571B9B" w14:textId="77777777" w:rsidR="003F43A6" w:rsidRPr="00620F00" w:rsidRDefault="003F43A6" w:rsidP="003F43A6"/>
    <w:p w14:paraId="22CACF12" w14:textId="77777777" w:rsidR="003F43A6" w:rsidRDefault="003F43A6" w:rsidP="003F43A6">
      <w:pPr>
        <w:pStyle w:val="Textoindependiente"/>
        <w:ind w:left="360"/>
      </w:pPr>
      <w:r>
        <w:t>The following Work Items will be addressed in this iteration:</w:t>
      </w:r>
    </w:p>
    <w:tbl>
      <w:tblPr>
        <w:tblW w:w="982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0"/>
        <w:gridCol w:w="851"/>
        <w:gridCol w:w="1162"/>
        <w:gridCol w:w="1843"/>
        <w:gridCol w:w="992"/>
        <w:gridCol w:w="851"/>
        <w:gridCol w:w="1134"/>
      </w:tblGrid>
      <w:tr w:rsidR="003F43A6" w:rsidRPr="009D6937" w14:paraId="2D15BED2" w14:textId="77777777" w:rsidTr="003F43A6">
        <w:trPr>
          <w:trHeight w:val="728"/>
        </w:trPr>
        <w:tc>
          <w:tcPr>
            <w:tcW w:w="2990" w:type="dxa"/>
            <w:shd w:val="clear" w:color="auto" w:fill="D9D9D9"/>
          </w:tcPr>
          <w:p w14:paraId="59769D22" w14:textId="77777777" w:rsidR="003F43A6" w:rsidRPr="008A4D87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851" w:type="dxa"/>
            <w:shd w:val="clear" w:color="auto" w:fill="D9D9D9"/>
            <w:noWrap/>
          </w:tcPr>
          <w:p w14:paraId="36771903" w14:textId="77777777" w:rsidR="003F43A6" w:rsidRPr="008A4D87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1162" w:type="dxa"/>
            <w:shd w:val="clear" w:color="auto" w:fill="D9D9D9"/>
          </w:tcPr>
          <w:p w14:paraId="40BA93D5" w14:textId="77777777" w:rsidR="003F43A6" w:rsidRPr="008A4D87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843" w:type="dxa"/>
            <w:shd w:val="clear" w:color="auto" w:fill="D9D9D9"/>
          </w:tcPr>
          <w:p w14:paraId="50C61C42" w14:textId="77777777" w:rsidR="003F43A6" w:rsidRPr="008A4D87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2" w:type="dxa"/>
            <w:shd w:val="clear" w:color="auto" w:fill="D9D9D9"/>
          </w:tcPr>
          <w:p w14:paraId="5B36ED90" w14:textId="77777777" w:rsidR="003F43A6" w:rsidRPr="008A4D87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851" w:type="dxa"/>
            <w:shd w:val="clear" w:color="auto" w:fill="D9D9D9"/>
          </w:tcPr>
          <w:p w14:paraId="65448221" w14:textId="77777777" w:rsidR="003F43A6" w:rsidRPr="008A4D87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14:paraId="10411D82" w14:textId="77777777" w:rsidR="003F43A6" w:rsidRPr="008A4D87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3F43A6" w:rsidRPr="00A15332" w14:paraId="518C40FE" w14:textId="77777777" w:rsidTr="003F43A6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7B8AB7D8" w14:textId="65ECB189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</w:t>
            </w:r>
            <w:r w:rsidR="00EA3750">
              <w:rPr>
                <w:rFonts w:ascii="Arial" w:hAnsi="Arial" w:cs="Arial"/>
                <w:lang w:eastAsia="ja-JP"/>
              </w:rPr>
              <w:t>-lengoaiaren hurrengo bertsioa sortu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3BBC106" w14:textId="7777777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0EE21AA3" w14:textId="6D859020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3249D09" w14:textId="7777777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.dot, GraphViz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EA9101F" w14:textId="7777777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6DC7BC2" w14:textId="66F6387D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3849D1D" w14:textId="34D29088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3F43A6" w:rsidRPr="00A15332" w14:paraId="39601A14" w14:textId="77777777" w:rsidTr="003F43A6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0CA639DA" w14:textId="7777777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 programaren instalazioa eta prestakuntza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006110C" w14:textId="7777777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2CD380C0" w14:textId="67CF65DE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8FF06DD" w14:textId="7777777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AB72034" w14:textId="7777777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E5B5583" w14:textId="49C9A7A8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0EC6EB5" w14:textId="4986EE0C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3F43A6" w:rsidRPr="00A15332" w14:paraId="24BC8732" w14:textId="77777777" w:rsidTr="003F43A6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1A877F85" w14:textId="30E5C1F7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Datu-base dokumentala diseinatu eta sortu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B33C816" w14:textId="794EFD1D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8532273" w14:textId="4FD2C0C4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85D748F" w14:textId="08B1250A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MysqlAdmin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4D898A" w14:textId="1C42795E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DA222B5" w14:textId="633A0F5E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1A8711" w14:textId="456C8621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3F43A6" w:rsidRPr="00A15332" w14:paraId="31B8E7B7" w14:textId="77777777" w:rsidTr="003F43A6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74A11081" w14:textId="73EA3C94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Proiektuaren informazioa erakusteko modulu bat sortu </w:t>
            </w:r>
            <w:r w:rsidR="00821761">
              <w:rPr>
                <w:rFonts w:ascii="Arial" w:hAnsi="Arial" w:cs="Arial"/>
                <w:lang w:eastAsia="ja-JP"/>
              </w:rPr>
              <w:t>Drupalen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2030837" w14:textId="58642865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4179B40F" w14:textId="3E993D5F" w:rsidR="003F43A6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4FD72A5" w14:textId="3B1B6D41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A2423EB" w14:textId="5F48BC18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782D181" w14:textId="777EDA2A" w:rsidR="003F43A6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0AC0141" w14:textId="6D07929C" w:rsidR="003F43A6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3F43A6" w:rsidRPr="00A15332" w14:paraId="00AB09DE" w14:textId="77777777" w:rsidTr="003F43A6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230488D4" w14:textId="009A69B5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</w:t>
            </w:r>
            <w:r w:rsidR="00EA3750">
              <w:rPr>
                <w:rFonts w:ascii="Arial" w:hAnsi="Arial" w:cs="Arial"/>
                <w:lang w:eastAsia="ja-JP"/>
              </w:rPr>
              <w:t xml:space="preserve"> editorearen eraldaketa-prozesua zehaztu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001F5DA" w14:textId="5803F5BB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6414E96" w14:textId="26F24094" w:rsidR="003F43A6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270B8A4" w14:textId="7B93A78C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GraphViz, Gephi, Protege, EHSIS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96865B6" w14:textId="16F719B8" w:rsidR="003F43A6" w:rsidRDefault="003F43A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EA3750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512D3F4" w14:textId="48CE061F" w:rsidR="003F43A6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E5A1381" w14:textId="2696C30E" w:rsidR="003F43A6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</w:tbl>
    <w:p w14:paraId="36D542B7" w14:textId="77777777" w:rsidR="003F43A6" w:rsidRDefault="003F43A6" w:rsidP="003F43A6">
      <w:pPr>
        <w:pStyle w:val="Ttulo1"/>
        <w:numPr>
          <w:ilvl w:val="0"/>
          <w:numId w:val="36"/>
        </w:numPr>
        <w:sectPr w:rsidR="003F43A6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E6D2AF7" w14:textId="77777777" w:rsidR="003F43A6" w:rsidRDefault="003F43A6" w:rsidP="003F43A6">
      <w:pPr>
        <w:pStyle w:val="Ttulo1"/>
        <w:rPr>
          <w:b w:val="0"/>
        </w:rPr>
      </w:pPr>
      <w:r>
        <w:lastRenderedPageBreak/>
        <w:t>4.  Issues</w:t>
      </w:r>
    </w:p>
    <w:p w14:paraId="2D162052" w14:textId="77777777" w:rsidR="003F43A6" w:rsidRDefault="003F43A6" w:rsidP="003F43A6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16"/>
        <w:gridCol w:w="1443"/>
        <w:gridCol w:w="4791"/>
      </w:tblGrid>
      <w:tr w:rsidR="00BA5166" w14:paraId="03A03C96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E2B46B" w14:textId="77777777" w:rsidR="003F43A6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830436A" w14:textId="77777777" w:rsidR="003F43A6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E970B7A" w14:textId="77777777" w:rsidR="003F43A6" w:rsidRDefault="003F43A6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BA5166" w14:paraId="1247196E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044F" w14:textId="32381CE3" w:rsidR="003F43A6" w:rsidRDefault="00BA5166" w:rsidP="00DA5ACA">
            <w:pPr>
              <w:pStyle w:val="Textoindependiente"/>
              <w:ind w:left="0"/>
            </w:pPr>
            <w:r>
              <w:t>COVID-19ri aurre egiteko UPV/EHUk hartutako neurri bereziak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1EEC" w14:textId="72643ED9" w:rsidR="003F43A6" w:rsidRDefault="00BA5166" w:rsidP="00DA5ACA">
            <w:pPr>
              <w:pStyle w:val="Textoindependiente"/>
              <w:ind w:left="0"/>
            </w:pPr>
            <w:r>
              <w:t>Konponduta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D80" w14:textId="6F174D5C" w:rsidR="003F43A6" w:rsidRDefault="00BA5166" w:rsidP="00BA5166">
            <w:pPr>
              <w:pStyle w:val="Textoindependiente"/>
              <w:ind w:left="0"/>
            </w:pPr>
            <w:r>
              <w:t>Proiektuko tutorearekin bilera birtualak egiteko Collaborate erabili dugu.</w:t>
            </w:r>
          </w:p>
        </w:tc>
      </w:tr>
    </w:tbl>
    <w:p w14:paraId="4CA74316" w14:textId="77777777" w:rsidR="003F43A6" w:rsidRDefault="003F43A6" w:rsidP="003F43A6"/>
    <w:p w14:paraId="47C590B0" w14:textId="77777777" w:rsidR="003F43A6" w:rsidRPr="00760B24" w:rsidRDefault="003F43A6" w:rsidP="003F43A6">
      <w:pPr>
        <w:pStyle w:val="Ttulo1"/>
      </w:pPr>
      <w:r w:rsidRPr="008A4D87">
        <w:t xml:space="preserve">5.  </w:t>
      </w:r>
      <w:r>
        <w:t>Evaluation criteria</w:t>
      </w:r>
    </w:p>
    <w:p w14:paraId="014C86C9" w14:textId="76CD45A9" w:rsidR="003F43A6" w:rsidRPr="00EA3750" w:rsidRDefault="00BA5166" w:rsidP="003F43A6">
      <w:pPr>
        <w:pStyle w:val="Ttulo2"/>
        <w:rPr>
          <w:b w:val="0"/>
          <w:bCs/>
        </w:rPr>
      </w:pPr>
      <w:r w:rsidRPr="00EA3750">
        <w:rPr>
          <w:b w:val="0"/>
          <w:bCs/>
        </w:rPr>
        <w:t>Datu-base dokumentala sortu da.</w:t>
      </w:r>
    </w:p>
    <w:p w14:paraId="3BF64C52" w14:textId="1C645668" w:rsidR="00BA5166" w:rsidRPr="00EA3750" w:rsidRDefault="00BA5166" w:rsidP="00BA5166">
      <w:pPr>
        <w:pStyle w:val="Ttulo2"/>
        <w:rPr>
          <w:rFonts w:cs="Arial"/>
          <w:b w:val="0"/>
          <w:bCs/>
          <w:lang w:eastAsia="ja-JP"/>
        </w:rPr>
      </w:pPr>
      <w:r w:rsidRPr="00EA3750">
        <w:rPr>
          <w:b w:val="0"/>
          <w:bCs/>
        </w:rPr>
        <w:t xml:space="preserve">Drupal-en, </w:t>
      </w:r>
      <w:r w:rsidRPr="00EA3750">
        <w:rPr>
          <w:rFonts w:cs="Arial"/>
          <w:b w:val="0"/>
          <w:bCs/>
          <w:lang w:eastAsia="ja-JP"/>
        </w:rPr>
        <w:t>proiektuaren informazioa erakusteko moduluaren lehenengo bertsioa sortu da.</w:t>
      </w:r>
    </w:p>
    <w:p w14:paraId="5053847C" w14:textId="78AC7231" w:rsidR="00BA5166" w:rsidRPr="00EA3750" w:rsidRDefault="00BA5166" w:rsidP="00BA5166">
      <w:pPr>
        <w:pStyle w:val="Ttulo2"/>
        <w:rPr>
          <w:b w:val="0"/>
          <w:bCs/>
          <w:lang w:eastAsia="ja-JP"/>
        </w:rPr>
      </w:pPr>
      <w:r w:rsidRPr="00EA3750">
        <w:rPr>
          <w:b w:val="0"/>
          <w:bCs/>
          <w:lang w:eastAsia="ja-JP"/>
        </w:rPr>
        <w:t>Workflow motorraren lehenengo urratsak eman dira, proiektuko tutoreak egindako bideo</w:t>
      </w:r>
      <w:r w:rsidR="0048511B" w:rsidRPr="00EA3750">
        <w:rPr>
          <w:b w:val="0"/>
          <w:bCs/>
          <w:lang w:eastAsia="ja-JP"/>
        </w:rPr>
        <w:t>-</w:t>
      </w:r>
      <w:r w:rsidRPr="00EA3750">
        <w:rPr>
          <w:b w:val="0"/>
          <w:bCs/>
          <w:lang w:eastAsia="ja-JP"/>
        </w:rPr>
        <w:t>azalpen bat jarraituz.</w:t>
      </w:r>
    </w:p>
    <w:p w14:paraId="6E4C0E4B" w14:textId="77777777" w:rsidR="00BA5166" w:rsidRPr="00BA5166" w:rsidRDefault="00BA5166" w:rsidP="00BA5166"/>
    <w:p w14:paraId="383BC05C" w14:textId="77777777" w:rsidR="003F43A6" w:rsidRPr="008A4D87" w:rsidRDefault="003F43A6" w:rsidP="003F43A6">
      <w:pPr>
        <w:pStyle w:val="Ttulo1"/>
      </w:pPr>
      <w:r>
        <w:t>6</w:t>
      </w:r>
      <w:r w:rsidRPr="008A4D87">
        <w:t>.  Assessment</w:t>
      </w:r>
    </w:p>
    <w:p w14:paraId="674F4F07" w14:textId="77777777" w:rsidR="003F43A6" w:rsidRDefault="003F43A6" w:rsidP="003F43A6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3F43A6" w:rsidRPr="00491AD7" w14:paraId="5A02ED29" w14:textId="77777777" w:rsidTr="00DA5ACA">
        <w:tc>
          <w:tcPr>
            <w:tcW w:w="1778" w:type="dxa"/>
          </w:tcPr>
          <w:p w14:paraId="6897B5ED" w14:textId="77777777" w:rsidR="003F43A6" w:rsidRPr="00491AD7" w:rsidRDefault="003F43A6" w:rsidP="00DA5ACA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1F2B4501" w14:textId="1297E2FB" w:rsidR="003F43A6" w:rsidRPr="00A65302" w:rsidRDefault="003F43A6" w:rsidP="00DA5ACA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</w:t>
            </w:r>
            <w:r w:rsidR="0048511B">
              <w:rPr>
                <w:bCs/>
                <w:iCs/>
              </w:rPr>
              <w:t>2</w:t>
            </w:r>
          </w:p>
        </w:tc>
      </w:tr>
      <w:tr w:rsidR="003F43A6" w14:paraId="69268015" w14:textId="77777777" w:rsidTr="00DA5ACA">
        <w:tc>
          <w:tcPr>
            <w:tcW w:w="1778" w:type="dxa"/>
          </w:tcPr>
          <w:p w14:paraId="3D5127C5" w14:textId="77777777" w:rsidR="003F43A6" w:rsidRDefault="003F43A6" w:rsidP="00DA5ACA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6D6F7D4A" w14:textId="04A30F31" w:rsidR="003F43A6" w:rsidRPr="001E146F" w:rsidRDefault="003F43A6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03/</w:t>
            </w:r>
            <w:r w:rsidR="0048511B">
              <w:rPr>
                <w:iCs/>
              </w:rPr>
              <w:t>31</w:t>
            </w:r>
            <w:r>
              <w:rPr>
                <w:iCs/>
              </w:rPr>
              <w:t>/2020</w:t>
            </w:r>
          </w:p>
        </w:tc>
      </w:tr>
      <w:tr w:rsidR="003F43A6" w14:paraId="006755ED" w14:textId="77777777" w:rsidTr="00DA5ACA">
        <w:tc>
          <w:tcPr>
            <w:tcW w:w="1778" w:type="dxa"/>
          </w:tcPr>
          <w:p w14:paraId="050C9DBE" w14:textId="77777777" w:rsidR="003F43A6" w:rsidRDefault="003F43A6" w:rsidP="00DA5ACA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00C3C04" w14:textId="77777777" w:rsidR="003F43A6" w:rsidRPr="001E146F" w:rsidRDefault="003F43A6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Julen Rojo</w:t>
            </w:r>
          </w:p>
        </w:tc>
      </w:tr>
      <w:tr w:rsidR="003F43A6" w14:paraId="147BBBAC" w14:textId="77777777" w:rsidTr="00DA5ACA">
        <w:tc>
          <w:tcPr>
            <w:tcW w:w="1778" w:type="dxa"/>
          </w:tcPr>
          <w:p w14:paraId="17580ADD" w14:textId="77777777" w:rsidR="003F43A6" w:rsidRDefault="003F43A6" w:rsidP="00DA5ACA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27A588BE" w14:textId="77777777" w:rsidR="003F43A6" w:rsidRPr="00A65302" w:rsidRDefault="003F43A6" w:rsidP="00DA5ACA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69DB6895" w14:textId="77777777" w:rsidR="003F43A6" w:rsidRPr="00AB7CE1" w:rsidRDefault="003F43A6" w:rsidP="003F43A6"/>
    <w:p w14:paraId="214817B0" w14:textId="77777777" w:rsidR="003F43A6" w:rsidRDefault="003F43A6" w:rsidP="003F43A6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>
        <w:t>o</w:t>
      </w:r>
      <w:r w:rsidRPr="00766B33">
        <w:t>bjectives</w:t>
      </w:r>
    </w:p>
    <w:p w14:paraId="65C18291" w14:textId="77777777" w:rsidR="003F43A6" w:rsidRPr="00A65302" w:rsidRDefault="003F43A6" w:rsidP="003F43A6"/>
    <w:p w14:paraId="4BBAE764" w14:textId="77777777" w:rsidR="003F43A6" w:rsidRPr="00A65302" w:rsidRDefault="003F43A6" w:rsidP="003F43A6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5C4BC4B0" w14:textId="5F4B9B72" w:rsidR="003F43A6" w:rsidRDefault="003F43A6" w:rsidP="003F43A6">
      <w:pPr>
        <w:pStyle w:val="Ttulo2"/>
        <w:numPr>
          <w:ilvl w:val="0"/>
          <w:numId w:val="29"/>
        </w:numPr>
      </w:pPr>
      <w:r>
        <w:t>Work Items: Planned compared to actually completed</w:t>
      </w:r>
    </w:p>
    <w:p w14:paraId="729740A6" w14:textId="2F981126" w:rsidR="0048511B" w:rsidRDefault="0048511B" w:rsidP="0048511B">
      <w:pPr>
        <w:ind w:left="720"/>
      </w:pPr>
    </w:p>
    <w:p w14:paraId="61C57A36" w14:textId="1665F528" w:rsidR="003F43A6" w:rsidRPr="0048511B" w:rsidRDefault="0048511B" w:rsidP="0048511B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1DDD43FD" w14:textId="7F32EA18" w:rsidR="003F43A6" w:rsidRDefault="003F43A6" w:rsidP="0048511B">
      <w:pPr>
        <w:pStyle w:val="Ttulo2"/>
        <w:numPr>
          <w:ilvl w:val="0"/>
          <w:numId w:val="29"/>
        </w:numPr>
      </w:pPr>
      <w:r>
        <w:t>Other concerns and deviations</w:t>
      </w:r>
    </w:p>
    <w:p w14:paraId="11C80428" w14:textId="77777777" w:rsidR="0048511B" w:rsidRPr="0048511B" w:rsidRDefault="0048511B" w:rsidP="0048511B"/>
    <w:p w14:paraId="04FC3BB0" w14:textId="3CFF3E10" w:rsidR="003F43A6" w:rsidRDefault="0048511B" w:rsidP="0048511B">
      <w:pPr>
        <w:pStyle w:val="InfoBluelistitem"/>
        <w:rPr>
          <w:rFonts w:ascii="Arial" w:hAnsi="Arial" w:cs="Arial"/>
          <w:color w:val="auto"/>
        </w:rPr>
      </w:pPr>
      <w:r w:rsidRPr="0048511B">
        <w:rPr>
          <w:rFonts w:ascii="Arial" w:hAnsi="Arial" w:cs="Arial"/>
          <w:color w:val="auto"/>
        </w:rPr>
        <w:t>COVID-19ri aurre egiteko UPV/EHUk hartutako neurri bereziak.</w:t>
      </w:r>
    </w:p>
    <w:p w14:paraId="26FCAFA0" w14:textId="46EA4F5D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25F36C24" w14:textId="06887441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3BE0868E" w14:textId="2F96BE1E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45085825" w14:textId="6C2A55B6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2F2711E4" w14:textId="08E62B87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01208967" w14:textId="5843E01A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3EF91B51" w14:textId="7599B782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2521E233" w14:textId="1FEF8EA1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443F70A2" w14:textId="50D0CEE4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6DB2D33D" w14:textId="77777777" w:rsidR="00C56AC2" w:rsidRDefault="00C56AC2" w:rsidP="00C56AC2">
      <w:pPr>
        <w:pStyle w:val="Ttulo"/>
      </w:pPr>
      <w:r>
        <w:lastRenderedPageBreak/>
        <w:t>Proiektua: ProWF</w:t>
      </w:r>
    </w:p>
    <w:p w14:paraId="005EBBA2" w14:textId="65C28C44" w:rsidR="00C56AC2" w:rsidRDefault="00C56AC2" w:rsidP="00C56AC2">
      <w:pPr>
        <w:pStyle w:val="Ttulo"/>
      </w:pPr>
      <w:fldSimple w:instr=" TITLE  \* MERGEFORMAT ">
        <w:r>
          <w:t>Iteration Plan</w:t>
        </w:r>
      </w:fldSimple>
      <w:r>
        <w:t xml:space="preserve"> #3 (IT3)</w:t>
      </w:r>
    </w:p>
    <w:p w14:paraId="4D50DBB1" w14:textId="77777777" w:rsidR="00C56AC2" w:rsidRDefault="00C56AC2" w:rsidP="00C56AC2">
      <w:pPr>
        <w:pStyle w:val="Ttulo"/>
        <w:jc w:val="left"/>
      </w:pPr>
    </w:p>
    <w:p w14:paraId="3208E4BA" w14:textId="77777777" w:rsidR="00C56AC2" w:rsidRPr="008A4D87" w:rsidRDefault="00C56AC2" w:rsidP="00C56AC2">
      <w:pPr>
        <w:pStyle w:val="Ttulo1"/>
      </w:pPr>
      <w:r>
        <w:t xml:space="preserve">1.  </w:t>
      </w:r>
      <w:r w:rsidRPr="008A4D87">
        <w:t>Key milestones</w:t>
      </w:r>
    </w:p>
    <w:p w14:paraId="1A3B8A1D" w14:textId="77777777" w:rsidR="00C56AC2" w:rsidRDefault="00C56AC2" w:rsidP="00C56AC2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C56AC2" w14:paraId="483E3DCE" w14:textId="77777777" w:rsidTr="00DA5ACA">
        <w:tc>
          <w:tcPr>
            <w:tcW w:w="4608" w:type="dxa"/>
          </w:tcPr>
          <w:p w14:paraId="792E4C81" w14:textId="77777777" w:rsidR="00C56AC2" w:rsidRPr="00B7002B" w:rsidRDefault="00C56AC2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0039E621" w14:textId="77777777" w:rsidR="00C56AC2" w:rsidRPr="00B7002B" w:rsidRDefault="00C56AC2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2" w14:paraId="1FF95814" w14:textId="77777777" w:rsidTr="00DA5ACA">
        <w:trPr>
          <w:trHeight w:val="279"/>
        </w:trPr>
        <w:tc>
          <w:tcPr>
            <w:tcW w:w="4608" w:type="dxa"/>
          </w:tcPr>
          <w:p w14:paraId="16D5DC0F" w14:textId="77777777" w:rsidR="00C56AC2" w:rsidRDefault="00C56AC2" w:rsidP="00DA5ACA">
            <w:r>
              <w:t>Iteration start</w:t>
            </w:r>
          </w:p>
        </w:tc>
        <w:tc>
          <w:tcPr>
            <w:tcW w:w="1872" w:type="dxa"/>
          </w:tcPr>
          <w:p w14:paraId="2567F39B" w14:textId="6DD6C421" w:rsidR="00C56AC2" w:rsidRPr="003F43A6" w:rsidRDefault="00C56AC2" w:rsidP="00DA5ACA">
            <w:pPr>
              <w:pStyle w:val="Default"/>
              <w:rPr>
                <w:rFonts w:ascii="Times New Roman" w:hAnsi="Times New Roman" w:cs="Times New Roman"/>
              </w:rPr>
            </w:pP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>2020/0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56AC2" w14:paraId="265ADB08" w14:textId="77777777" w:rsidTr="00DA5ACA">
        <w:tc>
          <w:tcPr>
            <w:tcW w:w="4608" w:type="dxa"/>
          </w:tcPr>
          <w:p w14:paraId="3BB4B7C8" w14:textId="77777777" w:rsidR="00C56AC2" w:rsidRDefault="00C56AC2" w:rsidP="00DA5ACA">
            <w:r>
              <w:t>Iteration stop</w:t>
            </w:r>
          </w:p>
        </w:tc>
        <w:tc>
          <w:tcPr>
            <w:tcW w:w="1872" w:type="dxa"/>
          </w:tcPr>
          <w:p w14:paraId="1EFB3632" w14:textId="1337500B" w:rsidR="00C56AC2" w:rsidRDefault="00C56AC2" w:rsidP="00DA5ACA">
            <w:r>
              <w:t>2020/05/30</w:t>
            </w:r>
          </w:p>
        </w:tc>
      </w:tr>
    </w:tbl>
    <w:p w14:paraId="06918499" w14:textId="77777777" w:rsidR="00C56AC2" w:rsidRDefault="00C56AC2" w:rsidP="00C56AC2">
      <w:pPr>
        <w:pStyle w:val="Textoindependiente"/>
        <w:ind w:left="0"/>
      </w:pPr>
    </w:p>
    <w:p w14:paraId="17988806" w14:textId="77777777" w:rsidR="00C56AC2" w:rsidRDefault="00C56AC2" w:rsidP="00C56AC2">
      <w:pPr>
        <w:pStyle w:val="Ttulo1"/>
        <w:rPr>
          <w:b w:val="0"/>
        </w:rPr>
      </w:pPr>
      <w:r>
        <w:t>2.  High-level objectives</w:t>
      </w:r>
    </w:p>
    <w:p w14:paraId="51A7089F" w14:textId="77777777" w:rsidR="00C56AC2" w:rsidRDefault="00C56AC2" w:rsidP="00C56AC2">
      <w:pPr>
        <w:pStyle w:val="Default"/>
        <w:ind w:right="146"/>
      </w:pPr>
    </w:p>
    <w:p w14:paraId="1002AFAE" w14:textId="77777777" w:rsidR="00C56AC2" w:rsidRPr="003F43A6" w:rsidRDefault="00C56AC2" w:rsidP="00C56AC2">
      <w:pPr>
        <w:pStyle w:val="Textoindependiente"/>
        <w:ind w:left="360"/>
        <w:rPr>
          <w:rFonts w:ascii="Arial" w:hAnsi="Arial" w:cs="Arial"/>
        </w:rPr>
      </w:pPr>
      <w:r>
        <w:rPr>
          <w:rFonts w:ascii="Arial" w:hAnsi="Arial" w:cs="Arial"/>
        </w:rPr>
        <w:t>Hurrengoak dira iterazio honen helburu nagusiak:</w:t>
      </w:r>
    </w:p>
    <w:p w14:paraId="6FD40592" w14:textId="77B42243" w:rsidR="00EA3750" w:rsidRPr="00EA3750" w:rsidRDefault="00EA3750" w:rsidP="00EA3750">
      <w:pPr>
        <w:pStyle w:val="Prrafodelista"/>
        <w:numPr>
          <w:ilvl w:val="0"/>
          <w:numId w:val="4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EA3750">
        <w:rPr>
          <w:rFonts w:ascii="Arial" w:hAnsi="Arial" w:cs="Arial"/>
          <w:sz w:val="20"/>
          <w:szCs w:val="20"/>
        </w:rPr>
        <w:t xml:space="preserve">Datu-base erlazionala diseinatu </w:t>
      </w:r>
    </w:p>
    <w:p w14:paraId="33E69C37" w14:textId="299FC0CD" w:rsidR="00EA3750" w:rsidRPr="00EA3750" w:rsidRDefault="00EA3750" w:rsidP="00EA3750">
      <w:pPr>
        <w:pStyle w:val="Prrafodelista"/>
        <w:numPr>
          <w:ilvl w:val="0"/>
          <w:numId w:val="4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EA3750">
        <w:rPr>
          <w:rFonts w:ascii="Arial" w:hAnsi="Arial" w:cs="Arial"/>
          <w:noProof/>
          <w:sz w:val="20"/>
          <w:szCs w:val="20"/>
        </w:rPr>
        <w:t>Workflow</w:t>
      </w:r>
      <w:r w:rsidRPr="00EA3750">
        <w:rPr>
          <w:rFonts w:ascii="Arial" w:hAnsi="Arial" w:cs="Arial"/>
          <w:sz w:val="20"/>
          <w:szCs w:val="20"/>
        </w:rPr>
        <w:t xml:space="preserve"> exekuzioaren interfazea inplementatu </w:t>
      </w:r>
    </w:p>
    <w:p w14:paraId="72BF078A" w14:textId="52AECE2E" w:rsidR="00EA3750" w:rsidRPr="00EA3750" w:rsidRDefault="00EA3750" w:rsidP="00EA3750">
      <w:pPr>
        <w:pStyle w:val="Prrafodelista"/>
        <w:numPr>
          <w:ilvl w:val="0"/>
          <w:numId w:val="4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EA3750">
        <w:rPr>
          <w:rFonts w:ascii="Arial" w:hAnsi="Arial" w:cs="Arial"/>
          <w:noProof/>
          <w:sz w:val="20"/>
          <w:szCs w:val="20"/>
        </w:rPr>
        <w:t>Workflow</w:t>
      </w:r>
      <w:r w:rsidRPr="00EA3750">
        <w:rPr>
          <w:rFonts w:ascii="Arial" w:hAnsi="Arial" w:cs="Arial"/>
          <w:sz w:val="20"/>
          <w:szCs w:val="20"/>
        </w:rPr>
        <w:t xml:space="preserve"> motorrarekin hasi </w:t>
      </w:r>
    </w:p>
    <w:p w14:paraId="5EE3A1C4" w14:textId="0E601C77" w:rsidR="00EA3750" w:rsidRPr="00EA3750" w:rsidRDefault="00EA3750" w:rsidP="00EA3750">
      <w:pPr>
        <w:pStyle w:val="Prrafodelista"/>
        <w:numPr>
          <w:ilvl w:val="0"/>
          <w:numId w:val="4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EA3750">
        <w:rPr>
          <w:rFonts w:ascii="Arial" w:hAnsi="Arial" w:cs="Arial"/>
          <w:noProof/>
          <w:sz w:val="20"/>
          <w:szCs w:val="20"/>
        </w:rPr>
        <w:t>Workflow</w:t>
      </w:r>
      <w:r w:rsidRPr="00EA3750">
        <w:rPr>
          <w:rFonts w:ascii="Arial" w:hAnsi="Arial" w:cs="Arial"/>
          <w:sz w:val="20"/>
          <w:szCs w:val="20"/>
        </w:rPr>
        <w:t xml:space="preserve">-lengoaia aldatu </w:t>
      </w:r>
    </w:p>
    <w:p w14:paraId="2F862BD6" w14:textId="77777777" w:rsidR="00C56AC2" w:rsidRDefault="00C56AC2" w:rsidP="00C56AC2">
      <w:pPr>
        <w:pStyle w:val="Ttulo1"/>
      </w:pPr>
      <w:r>
        <w:t>3.  Work Item assignments</w:t>
      </w:r>
    </w:p>
    <w:p w14:paraId="494C8004" w14:textId="77777777" w:rsidR="00C56AC2" w:rsidRPr="00620F00" w:rsidRDefault="00C56AC2" w:rsidP="00C56AC2"/>
    <w:p w14:paraId="16D7FA0A" w14:textId="77777777" w:rsidR="00C56AC2" w:rsidRDefault="00C56AC2" w:rsidP="00C56AC2">
      <w:pPr>
        <w:pStyle w:val="Textoindependiente"/>
        <w:ind w:left="360"/>
      </w:pPr>
      <w:r>
        <w:t>The following Work Items will be addressed in this iteration:</w:t>
      </w:r>
    </w:p>
    <w:tbl>
      <w:tblPr>
        <w:tblW w:w="982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0"/>
        <w:gridCol w:w="851"/>
        <w:gridCol w:w="1162"/>
        <w:gridCol w:w="1843"/>
        <w:gridCol w:w="992"/>
        <w:gridCol w:w="851"/>
        <w:gridCol w:w="1134"/>
      </w:tblGrid>
      <w:tr w:rsidR="00C56AC2" w:rsidRPr="009D6937" w14:paraId="0AE4F2AD" w14:textId="77777777" w:rsidTr="00DA5ACA">
        <w:trPr>
          <w:trHeight w:val="728"/>
        </w:trPr>
        <w:tc>
          <w:tcPr>
            <w:tcW w:w="2990" w:type="dxa"/>
            <w:shd w:val="clear" w:color="auto" w:fill="D9D9D9"/>
          </w:tcPr>
          <w:p w14:paraId="76A00A47" w14:textId="77777777" w:rsidR="00C56AC2" w:rsidRPr="008A4D87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851" w:type="dxa"/>
            <w:shd w:val="clear" w:color="auto" w:fill="D9D9D9"/>
            <w:noWrap/>
          </w:tcPr>
          <w:p w14:paraId="74B72BEB" w14:textId="77777777" w:rsidR="00C56AC2" w:rsidRPr="008A4D87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1162" w:type="dxa"/>
            <w:shd w:val="clear" w:color="auto" w:fill="D9D9D9"/>
          </w:tcPr>
          <w:p w14:paraId="321CC664" w14:textId="77777777" w:rsidR="00C56AC2" w:rsidRPr="008A4D87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843" w:type="dxa"/>
            <w:shd w:val="clear" w:color="auto" w:fill="D9D9D9"/>
          </w:tcPr>
          <w:p w14:paraId="14F3B316" w14:textId="77777777" w:rsidR="00C56AC2" w:rsidRPr="008A4D87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2" w:type="dxa"/>
            <w:shd w:val="clear" w:color="auto" w:fill="D9D9D9"/>
          </w:tcPr>
          <w:p w14:paraId="642A14C7" w14:textId="77777777" w:rsidR="00C56AC2" w:rsidRPr="008A4D87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851" w:type="dxa"/>
            <w:shd w:val="clear" w:color="auto" w:fill="D9D9D9"/>
          </w:tcPr>
          <w:p w14:paraId="3D6C0291" w14:textId="77777777" w:rsidR="00C56AC2" w:rsidRPr="008A4D87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14:paraId="73AB3A35" w14:textId="77777777" w:rsidR="00C56AC2" w:rsidRPr="008A4D87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C56AC2" w:rsidRPr="00A15332" w14:paraId="5D280F94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0C3E8E39" w14:textId="30ACDFD9" w:rsidR="00C56AC2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Datu-base erlazionala diseinatu eta sortu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6E2DD19" w14:textId="6D7B719B" w:rsidR="00C56AC2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5848F15B" w14:textId="77777777" w:rsidR="00C56AC2" w:rsidRDefault="00C56AC2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16011C5" w14:textId="19652036" w:rsidR="00C56AC2" w:rsidRDefault="00C56AC2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.</w:t>
            </w:r>
            <w:r w:rsidR="00BB5499">
              <w:rPr>
                <w:rFonts w:ascii="Arial" w:hAnsi="Arial" w:cs="Arial"/>
                <w:lang w:eastAsia="ja-JP"/>
              </w:rPr>
              <w:t>phpMyAdmin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D9660A5" w14:textId="0452A087" w:rsidR="00C56AC2" w:rsidRDefault="00C56AC2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BB5499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D068EFA" w14:textId="1D8BECB5" w:rsidR="00C56AC2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FA80DD9" w14:textId="77777777" w:rsidR="00C56AC2" w:rsidRDefault="00C56AC2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BB5499" w:rsidRPr="00A15332" w14:paraId="066D301D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5C62B2B8" w14:textId="6F257D0C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Workflow exekutatzailea eta workflow editorean bateragarritasunak ikusi 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16F170F" w14:textId="3D32B587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2DD4689A" w14:textId="372C58D6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8BDA0BB" w14:textId="4D305562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GraphViz, Protege, Gephi, EHSIS, csv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DCBF609" w14:textId="3187210B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DA5ACA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4AA716B" w14:textId="1500E076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9CDC78D" w14:textId="5DAFB933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DA5ACA" w:rsidRPr="00A15332" w14:paraId="694B172B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65C698EB" w14:textId="7E1023C0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 motorra prestatu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EE54D69" w14:textId="169BD14B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0DD7670D" w14:textId="27E22D21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1B991027" w14:textId="37252A9C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EHSIS, CLIPS, COOL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A0D6502" w14:textId="3C5CFA66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EE8EA72" w14:textId="5CA40532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87706C2" w14:textId="08DC9BCD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</w:t>
            </w:r>
          </w:p>
        </w:tc>
      </w:tr>
      <w:tr w:rsidR="00BB5499" w:rsidRPr="00A15332" w14:paraId="414A2FC0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1DC19BA2" w14:textId="0B648D8D" w:rsidR="00BB5499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Workflow-lengoaiaren hurrengo bertsioa sortu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77C4881" w14:textId="206E5D45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5F64E9C" w14:textId="7ED38E23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5329708" w14:textId="6B196A9C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GraphViz, Protege, Gephi, EHSIS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0D8D802" w14:textId="41E0BA6F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9E3B737" w14:textId="5B9693E2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FF8A7CD" w14:textId="3AB42D07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BB5499" w:rsidRPr="00A15332" w14:paraId="643FE138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1BBF2918" w14:textId="54AECEAD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Exekuzioaren interfazea </w:t>
            </w:r>
            <w:r w:rsidR="00EA3750">
              <w:rPr>
                <w:rFonts w:ascii="Arial" w:hAnsi="Arial" w:cs="Arial"/>
                <w:lang w:eastAsia="ja-JP"/>
              </w:rPr>
              <w:t>inplementatu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F98461A" w14:textId="041BE527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5FC618C1" w14:textId="2DEBB124" w:rsidR="00BB5499" w:rsidRDefault="00EA3750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DB07EA0" w14:textId="55029BBB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6F6AA27" w14:textId="4471EB89" w:rsidR="00BB5499" w:rsidRDefault="00BB5499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EA3750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FEA4E78" w14:textId="68E693E4" w:rsidR="00BB5499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AD12331" w14:textId="40680B79" w:rsidR="00BB5499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</w:tbl>
    <w:p w14:paraId="5408417F" w14:textId="77777777" w:rsidR="00C56AC2" w:rsidRDefault="00C56AC2" w:rsidP="00C56AC2">
      <w:pPr>
        <w:pStyle w:val="Ttulo1"/>
        <w:numPr>
          <w:ilvl w:val="0"/>
          <w:numId w:val="36"/>
        </w:numPr>
        <w:sectPr w:rsidR="00C56AC2" w:rsidSect="004D621B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BC59634" w14:textId="77777777" w:rsidR="00C56AC2" w:rsidRDefault="00C56AC2" w:rsidP="00C56AC2">
      <w:pPr>
        <w:pStyle w:val="Ttulo1"/>
        <w:rPr>
          <w:b w:val="0"/>
        </w:rPr>
      </w:pPr>
      <w:r>
        <w:lastRenderedPageBreak/>
        <w:t>4.  Issues</w:t>
      </w:r>
    </w:p>
    <w:p w14:paraId="46202667" w14:textId="77777777" w:rsidR="00C56AC2" w:rsidRDefault="00C56AC2" w:rsidP="00C56AC2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16"/>
        <w:gridCol w:w="1443"/>
        <w:gridCol w:w="4791"/>
      </w:tblGrid>
      <w:tr w:rsidR="00C56AC2" w14:paraId="50331F72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6E0B44" w14:textId="77777777" w:rsidR="00C56AC2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AB32557" w14:textId="77777777" w:rsidR="00C56AC2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AC5B30" w14:textId="77777777" w:rsidR="00C56AC2" w:rsidRDefault="00C56AC2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2" w14:paraId="07596021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3E8A" w14:textId="77777777" w:rsidR="00C56AC2" w:rsidRDefault="00C56AC2" w:rsidP="00DA5ACA">
            <w:pPr>
              <w:pStyle w:val="Textoindependiente"/>
              <w:ind w:left="0"/>
            </w:pPr>
            <w:r>
              <w:t>COVID-19ri aurre egiteko UPV/EHUk hartutako neurri bereziak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2413" w14:textId="77777777" w:rsidR="00C56AC2" w:rsidRDefault="00C56AC2" w:rsidP="00DA5ACA">
            <w:pPr>
              <w:pStyle w:val="Textoindependiente"/>
              <w:ind w:left="0"/>
            </w:pPr>
            <w:r>
              <w:t>Konponduta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D4FB" w14:textId="77777777" w:rsidR="00C56AC2" w:rsidRDefault="00C56AC2" w:rsidP="00DA5ACA">
            <w:pPr>
              <w:pStyle w:val="Textoindependiente"/>
              <w:ind w:left="0"/>
            </w:pPr>
            <w:r>
              <w:t>Proiektuko tutorearekin bilera birtualak egiteko Collaborate erabili dugu.</w:t>
            </w:r>
          </w:p>
        </w:tc>
      </w:tr>
    </w:tbl>
    <w:p w14:paraId="0AC97548" w14:textId="77777777" w:rsidR="00C56AC2" w:rsidRDefault="00C56AC2" w:rsidP="00C56AC2"/>
    <w:p w14:paraId="6DA513D6" w14:textId="77777777" w:rsidR="00C56AC2" w:rsidRPr="00760B24" w:rsidRDefault="00C56AC2" w:rsidP="00C56AC2">
      <w:pPr>
        <w:pStyle w:val="Ttulo1"/>
      </w:pPr>
      <w:r w:rsidRPr="008A4D87">
        <w:t xml:space="preserve">5.  </w:t>
      </w:r>
      <w:r>
        <w:t>Evaluation criteria</w:t>
      </w:r>
    </w:p>
    <w:p w14:paraId="70F6D9EC" w14:textId="2C5C19DC" w:rsidR="00C56AC2" w:rsidRPr="00DA5ACA" w:rsidRDefault="00C56AC2" w:rsidP="00C56AC2">
      <w:pPr>
        <w:pStyle w:val="Ttulo2"/>
        <w:rPr>
          <w:b w:val="0"/>
          <w:bCs/>
        </w:rPr>
      </w:pPr>
      <w:r w:rsidRPr="00DA5ACA">
        <w:rPr>
          <w:b w:val="0"/>
          <w:bCs/>
        </w:rPr>
        <w:t xml:space="preserve">Datu-base </w:t>
      </w:r>
      <w:r w:rsidR="00BB5499" w:rsidRPr="00DA5ACA">
        <w:rPr>
          <w:b w:val="0"/>
          <w:bCs/>
        </w:rPr>
        <w:t>erlazionala</w:t>
      </w:r>
      <w:r w:rsidRPr="00DA5ACA">
        <w:rPr>
          <w:b w:val="0"/>
          <w:bCs/>
        </w:rPr>
        <w:t xml:space="preserve"> sortu da.</w:t>
      </w:r>
    </w:p>
    <w:p w14:paraId="6458CD22" w14:textId="5DE15CE7" w:rsidR="00BB5499" w:rsidRPr="00DA5ACA" w:rsidRDefault="00BB5499" w:rsidP="00BB5499">
      <w:pPr>
        <w:pStyle w:val="Ttulo2"/>
        <w:rPr>
          <w:b w:val="0"/>
          <w:bCs/>
        </w:rPr>
      </w:pPr>
      <w:r w:rsidRPr="00DA5ACA">
        <w:rPr>
          <w:b w:val="0"/>
          <w:bCs/>
        </w:rPr>
        <w:t>Workflow</w:t>
      </w:r>
      <w:r w:rsidR="00DA5ACA" w:rsidRPr="00DA5ACA">
        <w:rPr>
          <w:b w:val="0"/>
          <w:bCs/>
        </w:rPr>
        <w:t>-lengoaiaren hurrengo bertsio bat lortu da, exekuzioaren beharrei egokituz.</w:t>
      </w:r>
    </w:p>
    <w:p w14:paraId="43145B9F" w14:textId="438DEB8E" w:rsidR="00BB5499" w:rsidRPr="00DA5ACA" w:rsidRDefault="00BB5499" w:rsidP="00BB5499">
      <w:pPr>
        <w:pStyle w:val="Ttulo2"/>
        <w:rPr>
          <w:b w:val="0"/>
          <w:bCs/>
        </w:rPr>
      </w:pPr>
      <w:r w:rsidRPr="00DA5ACA">
        <w:rPr>
          <w:b w:val="0"/>
          <w:bCs/>
        </w:rPr>
        <w:t xml:space="preserve">Exekuzio interfazearen </w:t>
      </w:r>
      <w:r w:rsidR="00DA5ACA" w:rsidRPr="00DA5ACA">
        <w:rPr>
          <w:b w:val="0"/>
          <w:bCs/>
        </w:rPr>
        <w:t>inplementatu da.</w:t>
      </w:r>
    </w:p>
    <w:p w14:paraId="1DD2BE25" w14:textId="77777777" w:rsidR="00C56AC2" w:rsidRPr="00BA5166" w:rsidRDefault="00C56AC2" w:rsidP="00C56AC2"/>
    <w:p w14:paraId="38D55999" w14:textId="77777777" w:rsidR="00C56AC2" w:rsidRPr="008A4D87" w:rsidRDefault="00C56AC2" w:rsidP="00C56AC2">
      <w:pPr>
        <w:pStyle w:val="Ttulo1"/>
      </w:pPr>
      <w:r>
        <w:t>6</w:t>
      </w:r>
      <w:r w:rsidRPr="008A4D87">
        <w:t>.  Assessment</w:t>
      </w:r>
    </w:p>
    <w:p w14:paraId="6BDB1959" w14:textId="77777777" w:rsidR="00C56AC2" w:rsidRDefault="00C56AC2" w:rsidP="00C56AC2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C56AC2" w:rsidRPr="00491AD7" w14:paraId="15773145" w14:textId="77777777" w:rsidTr="00DA5ACA">
        <w:tc>
          <w:tcPr>
            <w:tcW w:w="1778" w:type="dxa"/>
          </w:tcPr>
          <w:p w14:paraId="4F685235" w14:textId="77777777" w:rsidR="00C56AC2" w:rsidRPr="00491AD7" w:rsidRDefault="00C56AC2" w:rsidP="00DA5ACA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026A43A" w14:textId="70D117E8" w:rsidR="00C56AC2" w:rsidRPr="00A65302" w:rsidRDefault="00C56AC2" w:rsidP="00DA5ACA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</w:t>
            </w:r>
            <w:r w:rsidR="00BB5499">
              <w:rPr>
                <w:bCs/>
                <w:iCs/>
              </w:rPr>
              <w:t>3</w:t>
            </w:r>
          </w:p>
        </w:tc>
      </w:tr>
      <w:tr w:rsidR="00C56AC2" w14:paraId="5FBA9FD4" w14:textId="77777777" w:rsidTr="00DA5ACA">
        <w:tc>
          <w:tcPr>
            <w:tcW w:w="1778" w:type="dxa"/>
          </w:tcPr>
          <w:p w14:paraId="18A9E2A2" w14:textId="77777777" w:rsidR="00C56AC2" w:rsidRDefault="00C56AC2" w:rsidP="00DA5ACA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8682E07" w14:textId="34141F98" w:rsidR="00C56AC2" w:rsidRPr="001E146F" w:rsidRDefault="00C56AC2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0</w:t>
            </w:r>
            <w:r w:rsidR="00BB5499">
              <w:rPr>
                <w:iCs/>
              </w:rPr>
              <w:t>5</w:t>
            </w:r>
            <w:r>
              <w:rPr>
                <w:iCs/>
              </w:rPr>
              <w:t>/3</w:t>
            </w:r>
            <w:r w:rsidR="00BB5499">
              <w:rPr>
                <w:iCs/>
              </w:rPr>
              <w:t>0</w:t>
            </w:r>
            <w:r>
              <w:rPr>
                <w:iCs/>
              </w:rPr>
              <w:t>/2020</w:t>
            </w:r>
          </w:p>
        </w:tc>
      </w:tr>
      <w:tr w:rsidR="00C56AC2" w14:paraId="137B42D8" w14:textId="77777777" w:rsidTr="00DA5ACA">
        <w:tc>
          <w:tcPr>
            <w:tcW w:w="1778" w:type="dxa"/>
          </w:tcPr>
          <w:p w14:paraId="15926754" w14:textId="77777777" w:rsidR="00C56AC2" w:rsidRDefault="00C56AC2" w:rsidP="00DA5ACA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C92B6CB" w14:textId="77777777" w:rsidR="00C56AC2" w:rsidRPr="001E146F" w:rsidRDefault="00C56AC2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Julen Rojo</w:t>
            </w:r>
          </w:p>
        </w:tc>
      </w:tr>
      <w:tr w:rsidR="00C56AC2" w14:paraId="18C074EC" w14:textId="77777777" w:rsidTr="00DA5ACA">
        <w:tc>
          <w:tcPr>
            <w:tcW w:w="1778" w:type="dxa"/>
          </w:tcPr>
          <w:p w14:paraId="7AC01BAD" w14:textId="77777777" w:rsidR="00C56AC2" w:rsidRDefault="00C56AC2" w:rsidP="00DA5ACA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6F2B96E" w14:textId="77777777" w:rsidR="00C56AC2" w:rsidRPr="00A65302" w:rsidRDefault="00C56AC2" w:rsidP="00DA5ACA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</w:p>
        </w:tc>
      </w:tr>
    </w:tbl>
    <w:p w14:paraId="2A5251E9" w14:textId="77777777" w:rsidR="00C56AC2" w:rsidRPr="00AB7CE1" w:rsidRDefault="00C56AC2" w:rsidP="00C56AC2"/>
    <w:p w14:paraId="331D18C2" w14:textId="77777777" w:rsidR="00C56AC2" w:rsidRDefault="00C56AC2" w:rsidP="00C56AC2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>
        <w:t>o</w:t>
      </w:r>
      <w:r w:rsidRPr="00766B33">
        <w:t>bjectives</w:t>
      </w:r>
    </w:p>
    <w:p w14:paraId="7E4B9E65" w14:textId="77777777" w:rsidR="00C56AC2" w:rsidRPr="00A65302" w:rsidRDefault="00C56AC2" w:rsidP="00C56AC2"/>
    <w:p w14:paraId="36087351" w14:textId="77777777" w:rsidR="00C56AC2" w:rsidRPr="00A65302" w:rsidRDefault="00C56AC2" w:rsidP="00C56AC2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7D3CB02E" w14:textId="77777777" w:rsidR="00C56AC2" w:rsidRDefault="00C56AC2" w:rsidP="00C56AC2">
      <w:pPr>
        <w:pStyle w:val="Ttulo2"/>
        <w:numPr>
          <w:ilvl w:val="0"/>
          <w:numId w:val="29"/>
        </w:numPr>
      </w:pPr>
      <w:r>
        <w:t>Work Items: Planned compared to actually completed</w:t>
      </w:r>
    </w:p>
    <w:p w14:paraId="1C3FD909" w14:textId="77777777" w:rsidR="00C56AC2" w:rsidRDefault="00C56AC2" w:rsidP="00C56AC2">
      <w:pPr>
        <w:ind w:left="720"/>
      </w:pPr>
    </w:p>
    <w:p w14:paraId="5875FFB7" w14:textId="77777777" w:rsidR="00C56AC2" w:rsidRPr="0048511B" w:rsidRDefault="00C56AC2" w:rsidP="00C56AC2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41DFFA54" w14:textId="77777777" w:rsidR="00C56AC2" w:rsidRDefault="00C56AC2" w:rsidP="00C56AC2">
      <w:pPr>
        <w:pStyle w:val="Ttulo2"/>
        <w:numPr>
          <w:ilvl w:val="0"/>
          <w:numId w:val="29"/>
        </w:numPr>
      </w:pPr>
      <w:r>
        <w:t>Other concerns and deviations</w:t>
      </w:r>
    </w:p>
    <w:p w14:paraId="4893431B" w14:textId="77777777" w:rsidR="00C56AC2" w:rsidRPr="0048511B" w:rsidRDefault="00C56AC2" w:rsidP="00C56AC2"/>
    <w:p w14:paraId="54822D70" w14:textId="77777777" w:rsidR="00C56AC2" w:rsidRPr="0048511B" w:rsidRDefault="00C56AC2" w:rsidP="00C56AC2">
      <w:pPr>
        <w:pStyle w:val="InfoBluelistitem"/>
        <w:rPr>
          <w:rFonts w:ascii="Arial" w:hAnsi="Arial" w:cs="Arial"/>
          <w:color w:val="auto"/>
        </w:rPr>
      </w:pPr>
      <w:r w:rsidRPr="0048511B">
        <w:rPr>
          <w:rFonts w:ascii="Arial" w:hAnsi="Arial" w:cs="Arial"/>
          <w:color w:val="auto"/>
        </w:rPr>
        <w:t>COVID-19ri aurre egiteko UPV/EHUk hartutako neurri bereziak.</w:t>
      </w:r>
    </w:p>
    <w:p w14:paraId="1A208C4B" w14:textId="29889C61" w:rsidR="00C56AC2" w:rsidRDefault="00C56AC2" w:rsidP="0048511B">
      <w:pPr>
        <w:pStyle w:val="InfoBluelistitem"/>
        <w:rPr>
          <w:rFonts w:ascii="Arial" w:hAnsi="Arial" w:cs="Arial"/>
          <w:color w:val="auto"/>
        </w:rPr>
      </w:pPr>
    </w:p>
    <w:p w14:paraId="78E406C2" w14:textId="5EE4324B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736A3DC9" w14:textId="4DD1405B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6F9EB21B" w14:textId="3623A7DA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10EB1B5B" w14:textId="26853EA3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60C0BF1E" w14:textId="5D70BBD0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48E1F334" w14:textId="1F3BE729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581FDE7E" w14:textId="59A7765E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0874D1E3" w14:textId="04A4ADDC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106A3417" w14:textId="77777777" w:rsidR="00DA5ACA" w:rsidRDefault="00DA5ACA" w:rsidP="00DA5ACA">
      <w:pPr>
        <w:pStyle w:val="Ttulo"/>
      </w:pPr>
      <w:r>
        <w:lastRenderedPageBreak/>
        <w:t>Proiektua: ProWF</w:t>
      </w:r>
    </w:p>
    <w:p w14:paraId="555D046F" w14:textId="66D220D0" w:rsidR="00DA5ACA" w:rsidRDefault="00DA5ACA" w:rsidP="00DA5ACA">
      <w:pPr>
        <w:pStyle w:val="Ttulo"/>
      </w:pPr>
      <w:fldSimple w:instr=" TITLE  \* MERGEFORMAT ">
        <w:r>
          <w:t>Iteration Plan</w:t>
        </w:r>
      </w:fldSimple>
      <w:r>
        <w:t xml:space="preserve"> #4 (IT4)</w:t>
      </w:r>
    </w:p>
    <w:p w14:paraId="6C800B5C" w14:textId="77777777" w:rsidR="00DA5ACA" w:rsidRDefault="00DA5ACA" w:rsidP="00DA5ACA">
      <w:pPr>
        <w:pStyle w:val="Ttulo"/>
        <w:jc w:val="left"/>
      </w:pPr>
    </w:p>
    <w:p w14:paraId="0740BDFD" w14:textId="77777777" w:rsidR="00DA5ACA" w:rsidRPr="008A4D87" w:rsidRDefault="00DA5ACA" w:rsidP="00DA5ACA">
      <w:pPr>
        <w:pStyle w:val="Ttulo1"/>
      </w:pPr>
      <w:r>
        <w:t xml:space="preserve">1.  </w:t>
      </w:r>
      <w:r w:rsidRPr="008A4D87">
        <w:t>Key milestones</w:t>
      </w:r>
    </w:p>
    <w:p w14:paraId="59C5463C" w14:textId="77777777" w:rsidR="00DA5ACA" w:rsidRDefault="00DA5ACA" w:rsidP="00DA5ACA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A5ACA" w14:paraId="57055321" w14:textId="77777777" w:rsidTr="00DA5ACA">
        <w:tc>
          <w:tcPr>
            <w:tcW w:w="4608" w:type="dxa"/>
          </w:tcPr>
          <w:p w14:paraId="002455E6" w14:textId="77777777" w:rsidR="00DA5ACA" w:rsidRPr="00B7002B" w:rsidRDefault="00DA5ACA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0D0013D4" w14:textId="77777777" w:rsidR="00DA5ACA" w:rsidRPr="00B7002B" w:rsidRDefault="00DA5ACA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DA5ACA" w14:paraId="5F92616D" w14:textId="77777777" w:rsidTr="00DA5ACA">
        <w:trPr>
          <w:trHeight w:val="279"/>
        </w:trPr>
        <w:tc>
          <w:tcPr>
            <w:tcW w:w="4608" w:type="dxa"/>
          </w:tcPr>
          <w:p w14:paraId="0252FA2A" w14:textId="77777777" w:rsidR="00DA5ACA" w:rsidRDefault="00DA5ACA" w:rsidP="00DA5ACA">
            <w:r>
              <w:t>Iteration start</w:t>
            </w:r>
          </w:p>
        </w:tc>
        <w:tc>
          <w:tcPr>
            <w:tcW w:w="1872" w:type="dxa"/>
          </w:tcPr>
          <w:p w14:paraId="4453D800" w14:textId="44137CCF" w:rsidR="00DA5ACA" w:rsidRPr="003F43A6" w:rsidRDefault="00DA5ACA" w:rsidP="00DA5ACA">
            <w:pPr>
              <w:pStyle w:val="Default"/>
              <w:rPr>
                <w:rFonts w:ascii="Times New Roman" w:hAnsi="Times New Roman" w:cs="Times New Roman"/>
              </w:rPr>
            </w:pP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>2020/0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A5ACA" w14:paraId="789FF368" w14:textId="77777777" w:rsidTr="00DA5ACA">
        <w:tc>
          <w:tcPr>
            <w:tcW w:w="4608" w:type="dxa"/>
          </w:tcPr>
          <w:p w14:paraId="0DB072E2" w14:textId="77777777" w:rsidR="00DA5ACA" w:rsidRDefault="00DA5ACA" w:rsidP="00DA5ACA">
            <w:r>
              <w:t>Iteration stop</w:t>
            </w:r>
          </w:p>
        </w:tc>
        <w:tc>
          <w:tcPr>
            <w:tcW w:w="1872" w:type="dxa"/>
          </w:tcPr>
          <w:p w14:paraId="45340B3D" w14:textId="55640227" w:rsidR="00DA5ACA" w:rsidRDefault="00DA5ACA" w:rsidP="00DA5ACA">
            <w:r>
              <w:t>2020/07/30</w:t>
            </w:r>
          </w:p>
        </w:tc>
      </w:tr>
    </w:tbl>
    <w:p w14:paraId="2B49CB3A" w14:textId="77777777" w:rsidR="00DA5ACA" w:rsidRDefault="00DA5ACA" w:rsidP="00DA5ACA">
      <w:pPr>
        <w:pStyle w:val="Textoindependiente"/>
        <w:ind w:left="0"/>
      </w:pPr>
    </w:p>
    <w:p w14:paraId="49064005" w14:textId="77777777" w:rsidR="00DA5ACA" w:rsidRDefault="00DA5ACA" w:rsidP="00DA5ACA">
      <w:pPr>
        <w:pStyle w:val="Ttulo1"/>
        <w:rPr>
          <w:b w:val="0"/>
        </w:rPr>
      </w:pPr>
      <w:r>
        <w:t>2.  High-level objectives</w:t>
      </w:r>
    </w:p>
    <w:p w14:paraId="0FD2D264" w14:textId="77777777" w:rsidR="00DA5ACA" w:rsidRDefault="00DA5ACA" w:rsidP="00DA5ACA">
      <w:pPr>
        <w:pStyle w:val="Default"/>
        <w:ind w:right="146"/>
      </w:pPr>
    </w:p>
    <w:p w14:paraId="25DE0040" w14:textId="77777777" w:rsidR="00DA5ACA" w:rsidRPr="003F43A6" w:rsidRDefault="00DA5ACA" w:rsidP="00DA5ACA">
      <w:pPr>
        <w:pStyle w:val="Textoindependiente"/>
        <w:ind w:left="360"/>
        <w:rPr>
          <w:rFonts w:ascii="Arial" w:hAnsi="Arial" w:cs="Arial"/>
        </w:rPr>
      </w:pPr>
      <w:r>
        <w:rPr>
          <w:rFonts w:ascii="Arial" w:hAnsi="Arial" w:cs="Arial"/>
        </w:rPr>
        <w:t>Hurrengoak dira iterazio honen helburu nagusiak:</w:t>
      </w:r>
    </w:p>
    <w:p w14:paraId="5808B566" w14:textId="70865086" w:rsidR="00DA5ACA" w:rsidRPr="00DA5ACA" w:rsidRDefault="00DA5ACA" w:rsidP="00DA5ACA">
      <w:pPr>
        <w:pStyle w:val="Textoindependiente"/>
        <w:numPr>
          <w:ilvl w:val="0"/>
          <w:numId w:val="46"/>
        </w:numPr>
        <w:spacing w:after="0"/>
        <w:contextualSpacing/>
        <w:jc w:val="both"/>
        <w:rPr>
          <w:rFonts w:ascii="Arial" w:hAnsi="Arial" w:cs="Arial"/>
        </w:rPr>
      </w:pPr>
      <w:r w:rsidRPr="00DA5ACA">
        <w:rPr>
          <w:rFonts w:ascii="Arial" w:hAnsi="Arial" w:cs="Arial"/>
        </w:rPr>
        <w:t xml:space="preserve">Memoria idatzi </w:t>
      </w:r>
    </w:p>
    <w:p w14:paraId="6123EDDC" w14:textId="123562C4" w:rsidR="00DA5ACA" w:rsidRPr="00DA5ACA" w:rsidRDefault="00DA5ACA" w:rsidP="00DA5ACA">
      <w:pPr>
        <w:pStyle w:val="Textoindependiente"/>
        <w:numPr>
          <w:ilvl w:val="0"/>
          <w:numId w:val="46"/>
        </w:numPr>
        <w:spacing w:after="0"/>
        <w:contextualSpacing/>
        <w:jc w:val="both"/>
        <w:rPr>
          <w:rFonts w:ascii="Arial" w:hAnsi="Arial" w:cs="Arial"/>
        </w:rPr>
      </w:pPr>
      <w:r w:rsidRPr="00DA5ACA">
        <w:rPr>
          <w:rFonts w:ascii="Arial" w:hAnsi="Arial" w:cs="Arial"/>
        </w:rPr>
        <w:t xml:space="preserve">Proiektuaren webgunea osatu </w:t>
      </w:r>
    </w:p>
    <w:p w14:paraId="3A68E8AA" w14:textId="1A6C09B2" w:rsidR="00DA5ACA" w:rsidRPr="00DA5ACA" w:rsidRDefault="00DA5ACA" w:rsidP="00DA5ACA">
      <w:pPr>
        <w:pStyle w:val="Textoindependiente"/>
        <w:numPr>
          <w:ilvl w:val="0"/>
          <w:numId w:val="46"/>
        </w:numPr>
        <w:spacing w:after="0"/>
        <w:contextualSpacing/>
        <w:jc w:val="both"/>
        <w:rPr>
          <w:rFonts w:ascii="Arial" w:hAnsi="Arial" w:cs="Arial"/>
        </w:rPr>
      </w:pPr>
      <w:r w:rsidRPr="00DA5ACA">
        <w:rPr>
          <w:rFonts w:ascii="Arial" w:hAnsi="Arial" w:cs="Arial"/>
          <w:noProof/>
        </w:rPr>
        <w:t>Workflow</w:t>
      </w:r>
      <w:r w:rsidRPr="00DA5ACA">
        <w:rPr>
          <w:rFonts w:ascii="Arial" w:hAnsi="Arial" w:cs="Arial"/>
        </w:rPr>
        <w:t xml:space="preserve">-lengoaia aldatu </w:t>
      </w:r>
    </w:p>
    <w:p w14:paraId="65B29021" w14:textId="44342C68" w:rsidR="00DA5ACA" w:rsidRPr="00DA5ACA" w:rsidRDefault="00DA5ACA" w:rsidP="00DA5ACA">
      <w:pPr>
        <w:pStyle w:val="Textoindependiente"/>
        <w:numPr>
          <w:ilvl w:val="0"/>
          <w:numId w:val="46"/>
        </w:numPr>
        <w:spacing w:after="0"/>
        <w:contextualSpacing/>
        <w:jc w:val="both"/>
        <w:rPr>
          <w:rFonts w:ascii="Arial" w:hAnsi="Arial" w:cs="Arial"/>
        </w:rPr>
      </w:pPr>
      <w:r w:rsidRPr="00DA5ACA">
        <w:rPr>
          <w:rFonts w:ascii="Arial" w:hAnsi="Arial" w:cs="Arial"/>
          <w:noProof/>
        </w:rPr>
        <w:t>Workflow</w:t>
      </w:r>
      <w:r w:rsidRPr="00DA5ACA">
        <w:rPr>
          <w:rFonts w:ascii="Arial" w:hAnsi="Arial" w:cs="Arial"/>
        </w:rPr>
        <w:t xml:space="preserve"> exekutatzailea inplementatu </w:t>
      </w:r>
    </w:p>
    <w:p w14:paraId="14E08A43" w14:textId="053BFC5F" w:rsidR="00DA5ACA" w:rsidRPr="00DA5ACA" w:rsidRDefault="00DA5ACA" w:rsidP="00DA5ACA">
      <w:pPr>
        <w:pStyle w:val="Textoindependiente"/>
        <w:numPr>
          <w:ilvl w:val="0"/>
          <w:numId w:val="46"/>
        </w:numPr>
        <w:spacing w:after="0"/>
        <w:contextualSpacing/>
        <w:jc w:val="both"/>
        <w:rPr>
          <w:rFonts w:ascii="Arial" w:hAnsi="Arial" w:cs="Arial"/>
        </w:rPr>
      </w:pPr>
      <w:r w:rsidRPr="00DA5ACA">
        <w:rPr>
          <w:rFonts w:ascii="Arial" w:hAnsi="Arial" w:cs="Arial"/>
          <w:noProof/>
        </w:rPr>
        <w:t>Workflow</w:t>
      </w:r>
      <w:r w:rsidRPr="00DA5ACA">
        <w:rPr>
          <w:rFonts w:ascii="Arial" w:hAnsi="Arial" w:cs="Arial"/>
        </w:rPr>
        <w:t xml:space="preserve"> motorra bukatu </w:t>
      </w:r>
    </w:p>
    <w:p w14:paraId="5CE854C3" w14:textId="2090B9B1" w:rsidR="00DA5ACA" w:rsidRPr="00DA5ACA" w:rsidRDefault="00DA5ACA" w:rsidP="00DA5ACA">
      <w:pPr>
        <w:pStyle w:val="Textoindependiente"/>
        <w:numPr>
          <w:ilvl w:val="0"/>
          <w:numId w:val="46"/>
        </w:numPr>
        <w:spacing w:after="0"/>
        <w:contextualSpacing/>
        <w:jc w:val="both"/>
        <w:rPr>
          <w:rFonts w:ascii="Arial" w:hAnsi="Arial" w:cs="Arial"/>
        </w:rPr>
      </w:pPr>
      <w:r w:rsidRPr="00DA5ACA">
        <w:rPr>
          <w:rFonts w:ascii="Arial" w:hAnsi="Arial" w:cs="Arial"/>
        </w:rPr>
        <w:t xml:space="preserve">Modulu guztiak integratu eta probak egin </w:t>
      </w:r>
    </w:p>
    <w:p w14:paraId="59ADFAAB" w14:textId="77777777" w:rsidR="00DA5ACA" w:rsidRDefault="00DA5ACA" w:rsidP="00DA5ACA">
      <w:pPr>
        <w:pStyle w:val="Ttulo1"/>
      </w:pPr>
      <w:r>
        <w:t>3.  Work Item assignments</w:t>
      </w:r>
    </w:p>
    <w:p w14:paraId="02765AA6" w14:textId="77777777" w:rsidR="00DA5ACA" w:rsidRPr="00620F00" w:rsidRDefault="00DA5ACA" w:rsidP="00DA5ACA"/>
    <w:p w14:paraId="118054B2" w14:textId="77777777" w:rsidR="00DA5ACA" w:rsidRDefault="00DA5ACA" w:rsidP="00DA5ACA">
      <w:pPr>
        <w:pStyle w:val="Textoindependiente"/>
        <w:ind w:left="360"/>
      </w:pPr>
      <w:r>
        <w:t>The following Work Items will be addressed in this iteration:</w:t>
      </w:r>
    </w:p>
    <w:tbl>
      <w:tblPr>
        <w:tblW w:w="982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0"/>
        <w:gridCol w:w="851"/>
        <w:gridCol w:w="1162"/>
        <w:gridCol w:w="1843"/>
        <w:gridCol w:w="992"/>
        <w:gridCol w:w="851"/>
        <w:gridCol w:w="1134"/>
      </w:tblGrid>
      <w:tr w:rsidR="00DA5ACA" w:rsidRPr="009D6937" w14:paraId="28BB960B" w14:textId="77777777" w:rsidTr="00DA5ACA">
        <w:trPr>
          <w:trHeight w:val="728"/>
        </w:trPr>
        <w:tc>
          <w:tcPr>
            <w:tcW w:w="2990" w:type="dxa"/>
            <w:shd w:val="clear" w:color="auto" w:fill="D9D9D9"/>
          </w:tcPr>
          <w:p w14:paraId="033DE199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851" w:type="dxa"/>
            <w:shd w:val="clear" w:color="auto" w:fill="D9D9D9"/>
            <w:noWrap/>
          </w:tcPr>
          <w:p w14:paraId="78046626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1162" w:type="dxa"/>
            <w:shd w:val="clear" w:color="auto" w:fill="D9D9D9"/>
          </w:tcPr>
          <w:p w14:paraId="5BCFA928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843" w:type="dxa"/>
            <w:shd w:val="clear" w:color="auto" w:fill="D9D9D9"/>
          </w:tcPr>
          <w:p w14:paraId="48993CEC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2" w:type="dxa"/>
            <w:shd w:val="clear" w:color="auto" w:fill="D9D9D9"/>
          </w:tcPr>
          <w:p w14:paraId="39C2F7F6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851" w:type="dxa"/>
            <w:shd w:val="clear" w:color="auto" w:fill="D9D9D9"/>
          </w:tcPr>
          <w:p w14:paraId="07AF6420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14:paraId="6EA0C53D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DA5ACA" w:rsidRPr="00A15332" w14:paraId="477498B6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3F77F897" w14:textId="3EE0AC2F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Memoria idazten hasi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8889577" w14:textId="5FAD4E8B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2ADAE38D" w14:textId="4B094E30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 progress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A5872AA" w14:textId="7C499445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EHU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E33A074" w14:textId="7B90B259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D9F3A90" w14:textId="03510FF3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0967789" w14:textId="6B4EBF0B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</w:tr>
      <w:tr w:rsidR="00DA5ACA" w:rsidRPr="00A15332" w14:paraId="25E2408D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5F136511" w14:textId="232808A1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Proiektuaren webgunea osatu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6192D0C" w14:textId="16AB0CF4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0EE1E01B" w14:textId="11437BBC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0A5F2EDF" w14:textId="7EDB8255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CCII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095EA4C" w14:textId="01719EE3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24A0B74" w14:textId="4703EFF3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DA60A34" w14:textId="7D1906EE" w:rsidR="00DA5ACA" w:rsidRDefault="00670576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670576" w:rsidRPr="00A15332" w14:paraId="2B4E7D1E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73D3204F" w14:textId="7CBADEBC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Workflow-lengoaiaren azkenengo bertsioa sortu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58B74A8" w14:textId="3B1CBA0B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5207118B" w14:textId="106B09DE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438EA65" w14:textId="230AF6F0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GraphViz, Protege, Gephi, EHSIS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68509EB" w14:textId="78A9EC93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IT3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8DA657E" w14:textId="73B3F349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D748CE7" w14:textId="442BC781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670576" w:rsidRPr="00A15332" w14:paraId="4196D492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7D22C3D5" w14:textId="5C7EEE9F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 exekutatzailea inplementatu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9BFBDB6" w14:textId="581A03D3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0BDDC85C" w14:textId="756652A0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65C31B6" w14:textId="158DEF6B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Drupal,EHSIS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9EBE71D" w14:textId="11D2518B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A0E0EC3" w14:textId="008D4190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85936C3" w14:textId="5E918132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670576" w:rsidRPr="00A15332" w14:paraId="557BF4C6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5265B6EF" w14:textId="07427FBD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Workflow motorra bukatu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327DD1F" w14:textId="79118898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4B5AB020" w14:textId="717CC12D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1238880" w14:textId="6AD8EDF4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EHSIS, CLIPS, COOL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B387E46" w14:textId="351E97E3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151334C" w14:textId="73AF3CE2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29CBCA" w14:textId="0F163322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670576" w:rsidRPr="00A15332" w14:paraId="5AE0BA54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74B7086E" w14:textId="1054E620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Modulu guztiak integratu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CCB6630" w14:textId="30B23258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121C0D97" w14:textId="5A0BE1B1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9421EA3" w14:textId="6F18065E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89E49AD" w14:textId="25516536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B7D525B" w14:textId="04567068" w:rsidR="00670576" w:rsidRDefault="00C12F19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1CD451A" w14:textId="61B45C44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670576" w:rsidRPr="00A15332" w14:paraId="11C5BFA4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17E285C5" w14:textId="6535E55F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Probak egin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83292E2" w14:textId="3F422F03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7739CA68" w14:textId="14DE375E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F16DD9B" w14:textId="239DC927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Drupal, EHSIS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B407DD1" w14:textId="25882BF8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427942A" w14:textId="6ECFB582" w:rsidR="00670576" w:rsidRDefault="00C12F19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D6BF5E8" w14:textId="5F449064" w:rsidR="00670576" w:rsidRDefault="00670576" w:rsidP="0067057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</w:tbl>
    <w:p w14:paraId="0F6A3B74" w14:textId="77777777" w:rsidR="00DA5ACA" w:rsidRDefault="00DA5ACA" w:rsidP="00DA5ACA">
      <w:pPr>
        <w:pStyle w:val="Ttulo1"/>
        <w:numPr>
          <w:ilvl w:val="0"/>
          <w:numId w:val="36"/>
        </w:numPr>
        <w:sectPr w:rsidR="00DA5ACA" w:rsidSect="004D621B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779DB7" w14:textId="77777777" w:rsidR="00DA5ACA" w:rsidRDefault="00DA5ACA" w:rsidP="00DA5ACA">
      <w:pPr>
        <w:pStyle w:val="Ttulo1"/>
        <w:rPr>
          <w:b w:val="0"/>
        </w:rPr>
      </w:pPr>
      <w:r>
        <w:lastRenderedPageBreak/>
        <w:t>4.  Issues</w:t>
      </w:r>
    </w:p>
    <w:p w14:paraId="7CEA67BE" w14:textId="77777777" w:rsidR="00DA5ACA" w:rsidRDefault="00DA5ACA" w:rsidP="00DA5ACA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A5ACA" w14:paraId="072E0B08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9AE460" w14:textId="77777777" w:rsidR="00DA5ACA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C381690" w14:textId="77777777" w:rsidR="00DA5ACA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C64411" w14:textId="77777777" w:rsidR="00DA5ACA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A5ACA" w14:paraId="7E46E629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F6FE" w14:textId="1D883767" w:rsidR="00DA5ACA" w:rsidRDefault="00C12F19" w:rsidP="00DA5ACA">
            <w:pPr>
              <w:pStyle w:val="Textoindependiente"/>
              <w:ind w:left="0"/>
            </w:pPr>
            <w:r>
              <w:t>-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3E1" w14:textId="0DC220F8" w:rsidR="00DA5ACA" w:rsidRDefault="00C12F19" w:rsidP="00DA5ACA">
            <w:pPr>
              <w:pStyle w:val="Textoindependiente"/>
              <w:ind w:left="0"/>
            </w:pPr>
            <w:r>
              <w:t>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3521" w14:textId="6B77868F" w:rsidR="00DA5ACA" w:rsidRDefault="00C12F19" w:rsidP="00DA5ACA">
            <w:pPr>
              <w:pStyle w:val="Textoindependiente"/>
              <w:ind w:left="0"/>
            </w:pPr>
            <w:r>
              <w:t>-</w:t>
            </w:r>
          </w:p>
        </w:tc>
      </w:tr>
    </w:tbl>
    <w:p w14:paraId="00F8B56C" w14:textId="77777777" w:rsidR="00DA5ACA" w:rsidRDefault="00DA5ACA" w:rsidP="00DA5ACA"/>
    <w:p w14:paraId="6054B3E5" w14:textId="77777777" w:rsidR="00DA5ACA" w:rsidRPr="00760B24" w:rsidRDefault="00DA5ACA" w:rsidP="00DA5ACA">
      <w:pPr>
        <w:pStyle w:val="Ttulo1"/>
      </w:pPr>
      <w:r w:rsidRPr="008A4D87">
        <w:t xml:space="preserve">5.  </w:t>
      </w:r>
      <w:r>
        <w:t>Evaluation criteria</w:t>
      </w:r>
    </w:p>
    <w:p w14:paraId="13BCA3BF" w14:textId="77777777" w:rsidR="00C12F19" w:rsidRPr="00C12F19" w:rsidRDefault="00C12F19" w:rsidP="00DA5ACA">
      <w:pPr>
        <w:pStyle w:val="Ttulo2"/>
        <w:rPr>
          <w:b w:val="0"/>
          <w:bCs/>
        </w:rPr>
      </w:pPr>
      <w:r w:rsidRPr="00C12F19">
        <w:rPr>
          <w:rFonts w:cs="Arial"/>
          <w:b w:val="0"/>
          <w:bCs/>
          <w:lang w:eastAsia="ja-JP"/>
        </w:rPr>
        <w:t>Workflow-lengoaiaren azkenengo bertsioa sortu</w:t>
      </w:r>
      <w:r w:rsidRPr="00C12F19">
        <w:rPr>
          <w:b w:val="0"/>
          <w:bCs/>
        </w:rPr>
        <w:t xml:space="preserve"> da</w:t>
      </w:r>
    </w:p>
    <w:p w14:paraId="3449472E" w14:textId="77777777" w:rsidR="00C12F19" w:rsidRPr="00C12F19" w:rsidRDefault="00C12F19" w:rsidP="00DA5ACA">
      <w:pPr>
        <w:pStyle w:val="Ttulo2"/>
        <w:rPr>
          <w:b w:val="0"/>
          <w:bCs/>
        </w:rPr>
      </w:pPr>
      <w:r w:rsidRPr="00C12F19">
        <w:rPr>
          <w:rFonts w:cs="Arial"/>
          <w:b w:val="0"/>
          <w:bCs/>
          <w:lang w:eastAsia="ja-JP"/>
        </w:rPr>
        <w:t>Workflow exekutatzailea inplementatu</w:t>
      </w:r>
      <w:r w:rsidRPr="00C12F19">
        <w:rPr>
          <w:b w:val="0"/>
          <w:bCs/>
        </w:rPr>
        <w:t xml:space="preserve"> </w:t>
      </w:r>
    </w:p>
    <w:p w14:paraId="34D73142" w14:textId="2C6F0137" w:rsidR="00DA5ACA" w:rsidRDefault="00C12F19" w:rsidP="00C12F19">
      <w:pPr>
        <w:pStyle w:val="Ttulo2"/>
        <w:rPr>
          <w:b w:val="0"/>
          <w:bCs/>
          <w:lang w:eastAsia="ja-JP"/>
        </w:rPr>
      </w:pPr>
      <w:r w:rsidRPr="00C12F19">
        <w:rPr>
          <w:b w:val="0"/>
          <w:bCs/>
          <w:lang w:eastAsia="ja-JP"/>
        </w:rPr>
        <w:t xml:space="preserve">Workflow </w:t>
      </w:r>
      <w:r w:rsidRPr="00C12F19">
        <w:rPr>
          <w:b w:val="0"/>
          <w:bCs/>
          <w:lang w:eastAsia="ja-JP"/>
        </w:rPr>
        <w:t>motorra</w:t>
      </w:r>
      <w:r w:rsidRPr="00C12F19">
        <w:rPr>
          <w:b w:val="0"/>
          <w:bCs/>
          <w:lang w:eastAsia="ja-JP"/>
        </w:rPr>
        <w:t xml:space="preserve"> inplementatu</w:t>
      </w:r>
    </w:p>
    <w:p w14:paraId="2586D79B" w14:textId="0A7D28DD" w:rsidR="00C12F19" w:rsidRPr="00C12F19" w:rsidRDefault="00C12F19" w:rsidP="00C12F19">
      <w:pPr>
        <w:pStyle w:val="Ttulo2"/>
        <w:rPr>
          <w:b w:val="0"/>
          <w:bCs/>
        </w:rPr>
      </w:pPr>
      <w:r>
        <w:rPr>
          <w:rFonts w:cs="Arial"/>
          <w:b w:val="0"/>
          <w:bCs/>
          <w:lang w:eastAsia="ja-JP"/>
        </w:rPr>
        <w:t>Drupalen modulu guztiak integratu dira</w:t>
      </w:r>
    </w:p>
    <w:p w14:paraId="410A1EF7" w14:textId="77777777" w:rsidR="00C12F19" w:rsidRPr="00C12F19" w:rsidRDefault="00C12F19" w:rsidP="00C12F19">
      <w:pPr>
        <w:pStyle w:val="Ttulo2"/>
        <w:rPr>
          <w:b w:val="0"/>
          <w:bCs/>
        </w:rPr>
      </w:pPr>
      <w:r w:rsidRPr="00C12F19">
        <w:rPr>
          <w:b w:val="0"/>
          <w:bCs/>
          <w:lang w:eastAsia="ja-JP"/>
        </w:rPr>
        <w:t>Workflow motorra inplementatu</w:t>
      </w:r>
    </w:p>
    <w:p w14:paraId="398E5CB1" w14:textId="77777777" w:rsidR="00C12F19" w:rsidRPr="00C12F19" w:rsidRDefault="00C12F19" w:rsidP="00C12F19">
      <w:pPr>
        <w:rPr>
          <w:lang w:eastAsia="ja-JP"/>
        </w:rPr>
      </w:pPr>
    </w:p>
    <w:p w14:paraId="3E898F50" w14:textId="77777777" w:rsidR="00DA5ACA" w:rsidRPr="008A4D87" w:rsidRDefault="00DA5ACA" w:rsidP="00DA5ACA">
      <w:pPr>
        <w:pStyle w:val="Ttulo1"/>
      </w:pPr>
      <w:r>
        <w:t>6</w:t>
      </w:r>
      <w:r w:rsidRPr="008A4D87">
        <w:t>.  Assessment</w:t>
      </w:r>
    </w:p>
    <w:p w14:paraId="3E4BBDD7" w14:textId="77777777" w:rsidR="00DA5ACA" w:rsidRDefault="00DA5ACA" w:rsidP="00DA5ACA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A5ACA" w:rsidRPr="00491AD7" w14:paraId="6DCB3477" w14:textId="77777777" w:rsidTr="00DA5ACA">
        <w:tc>
          <w:tcPr>
            <w:tcW w:w="1778" w:type="dxa"/>
          </w:tcPr>
          <w:p w14:paraId="7ABEA968" w14:textId="77777777" w:rsidR="00DA5ACA" w:rsidRPr="00491AD7" w:rsidRDefault="00DA5ACA" w:rsidP="00DA5ACA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F7605D8" w14:textId="4328796F" w:rsidR="00DA5ACA" w:rsidRPr="00A65302" w:rsidRDefault="00DA5ACA" w:rsidP="00DA5ACA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</w:t>
            </w:r>
            <w:r w:rsidR="00C12F19">
              <w:rPr>
                <w:bCs/>
                <w:iCs/>
              </w:rPr>
              <w:t>4</w:t>
            </w:r>
          </w:p>
        </w:tc>
      </w:tr>
      <w:tr w:rsidR="00DA5ACA" w14:paraId="5484E0B2" w14:textId="77777777" w:rsidTr="00DA5ACA">
        <w:tc>
          <w:tcPr>
            <w:tcW w:w="1778" w:type="dxa"/>
          </w:tcPr>
          <w:p w14:paraId="27A8A2F5" w14:textId="77777777" w:rsidR="00DA5ACA" w:rsidRDefault="00DA5ACA" w:rsidP="00DA5ACA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B804FDF" w14:textId="37F6EDCF" w:rsidR="00DA5ACA" w:rsidRPr="001E146F" w:rsidRDefault="00DA5ACA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0</w:t>
            </w:r>
            <w:r w:rsidR="00C12F19">
              <w:rPr>
                <w:iCs/>
              </w:rPr>
              <w:t>7</w:t>
            </w:r>
            <w:r>
              <w:rPr>
                <w:iCs/>
              </w:rPr>
              <w:t>/30/2020</w:t>
            </w:r>
          </w:p>
        </w:tc>
      </w:tr>
      <w:tr w:rsidR="00DA5ACA" w14:paraId="63F99434" w14:textId="77777777" w:rsidTr="00DA5ACA">
        <w:tc>
          <w:tcPr>
            <w:tcW w:w="1778" w:type="dxa"/>
          </w:tcPr>
          <w:p w14:paraId="08ACFFD5" w14:textId="77777777" w:rsidR="00DA5ACA" w:rsidRDefault="00DA5ACA" w:rsidP="00DA5ACA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FDF48D2" w14:textId="77777777" w:rsidR="00DA5ACA" w:rsidRPr="001E146F" w:rsidRDefault="00DA5ACA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Julen Rojo</w:t>
            </w:r>
          </w:p>
        </w:tc>
      </w:tr>
      <w:tr w:rsidR="00DA5ACA" w14:paraId="50ACD6D9" w14:textId="77777777" w:rsidTr="00DA5ACA">
        <w:tc>
          <w:tcPr>
            <w:tcW w:w="1778" w:type="dxa"/>
          </w:tcPr>
          <w:p w14:paraId="78B768BA" w14:textId="77777777" w:rsidR="00DA5ACA" w:rsidRDefault="00DA5ACA" w:rsidP="00DA5ACA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2F399F9B" w14:textId="16446E71" w:rsidR="00DA5ACA" w:rsidRPr="00A65302" w:rsidRDefault="00DA5ACA" w:rsidP="00DA5ACA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Yellow</w:t>
            </w:r>
            <w:r w:rsidR="00C12F19">
              <w:rPr>
                <w:rFonts w:ascii="Times" w:hAnsi="Times"/>
                <w:iCs/>
              </w:rPr>
              <w:t>-Green</w:t>
            </w:r>
          </w:p>
        </w:tc>
      </w:tr>
    </w:tbl>
    <w:p w14:paraId="11BB1EFF" w14:textId="77777777" w:rsidR="00DA5ACA" w:rsidRPr="00AB7CE1" w:rsidRDefault="00DA5ACA" w:rsidP="00DA5ACA"/>
    <w:p w14:paraId="52A0E025" w14:textId="77777777" w:rsidR="00DA5ACA" w:rsidRDefault="00DA5ACA" w:rsidP="00DA5ACA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>
        <w:t>o</w:t>
      </w:r>
      <w:r w:rsidRPr="00766B33">
        <w:t>bjectives</w:t>
      </w:r>
    </w:p>
    <w:p w14:paraId="00C3DE89" w14:textId="77777777" w:rsidR="00DA5ACA" w:rsidRPr="00A65302" w:rsidRDefault="00DA5ACA" w:rsidP="00DA5ACA"/>
    <w:p w14:paraId="753CE13E" w14:textId="77777777" w:rsidR="00DA5ACA" w:rsidRPr="00A65302" w:rsidRDefault="00DA5ACA" w:rsidP="00DA5ACA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3B99FF8F" w14:textId="77777777" w:rsidR="00DA5ACA" w:rsidRDefault="00DA5ACA" w:rsidP="00DA5ACA">
      <w:pPr>
        <w:pStyle w:val="Ttulo2"/>
        <w:numPr>
          <w:ilvl w:val="0"/>
          <w:numId w:val="29"/>
        </w:numPr>
      </w:pPr>
      <w:r>
        <w:t>Work Items: Planned compared to actually completed</w:t>
      </w:r>
    </w:p>
    <w:p w14:paraId="1DEDF5E1" w14:textId="77777777" w:rsidR="00DA5ACA" w:rsidRDefault="00DA5ACA" w:rsidP="00DA5ACA">
      <w:pPr>
        <w:ind w:left="720"/>
      </w:pPr>
    </w:p>
    <w:p w14:paraId="4CFE85EA" w14:textId="77777777" w:rsidR="00DA5ACA" w:rsidRPr="0048511B" w:rsidRDefault="00DA5ACA" w:rsidP="00DA5ACA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5B643F4B" w14:textId="77777777" w:rsidR="00DA5ACA" w:rsidRDefault="00DA5ACA" w:rsidP="00DA5ACA">
      <w:pPr>
        <w:pStyle w:val="Ttulo2"/>
        <w:numPr>
          <w:ilvl w:val="0"/>
          <w:numId w:val="29"/>
        </w:numPr>
      </w:pPr>
      <w:r>
        <w:t>Other concerns and deviations</w:t>
      </w:r>
    </w:p>
    <w:p w14:paraId="2FDCFF8E" w14:textId="77777777" w:rsidR="00DA5ACA" w:rsidRPr="0048511B" w:rsidRDefault="00DA5ACA" w:rsidP="00DA5ACA"/>
    <w:p w14:paraId="4C44C639" w14:textId="77777777" w:rsidR="00DA5ACA" w:rsidRPr="0048511B" w:rsidRDefault="00DA5ACA" w:rsidP="00DA5ACA">
      <w:pPr>
        <w:pStyle w:val="InfoBluelistitem"/>
        <w:rPr>
          <w:rFonts w:ascii="Arial" w:hAnsi="Arial" w:cs="Arial"/>
          <w:color w:val="auto"/>
        </w:rPr>
      </w:pPr>
      <w:r w:rsidRPr="0048511B">
        <w:rPr>
          <w:rFonts w:ascii="Arial" w:hAnsi="Arial" w:cs="Arial"/>
          <w:color w:val="auto"/>
        </w:rPr>
        <w:t>COVID-19ri aurre egiteko UPV/EHUk hartutako neurri bereziak.</w:t>
      </w:r>
    </w:p>
    <w:p w14:paraId="3CAE93D5" w14:textId="08067134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7A319EFF" w14:textId="5CAD84EF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07D1BF09" w14:textId="149A7990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0536531F" w14:textId="101F7C85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22F8ACE5" w14:textId="390D97F8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598BE992" w14:textId="678C7621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129CC601" w14:textId="2364CB10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6CCEEF37" w14:textId="59BBF8FB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1B4B9385" w14:textId="3D672318" w:rsidR="00DA5ACA" w:rsidRDefault="00DA5ACA" w:rsidP="0048511B">
      <w:pPr>
        <w:pStyle w:val="InfoBluelistitem"/>
        <w:rPr>
          <w:rFonts w:ascii="Arial" w:hAnsi="Arial" w:cs="Arial"/>
          <w:color w:val="auto"/>
        </w:rPr>
      </w:pPr>
    </w:p>
    <w:p w14:paraId="563882E2" w14:textId="77777777" w:rsidR="00DA5ACA" w:rsidRDefault="00DA5ACA" w:rsidP="00DA5ACA">
      <w:pPr>
        <w:pStyle w:val="Ttulo"/>
      </w:pPr>
      <w:r>
        <w:t>Proiektua: ProWF</w:t>
      </w:r>
    </w:p>
    <w:p w14:paraId="5101F6BC" w14:textId="332B9572" w:rsidR="00DA5ACA" w:rsidRDefault="00DA5ACA" w:rsidP="00DA5ACA">
      <w:pPr>
        <w:pStyle w:val="Ttulo"/>
      </w:pPr>
      <w:fldSimple w:instr=" TITLE  \* MERGEFORMAT ">
        <w:r>
          <w:t>Iteration Plan</w:t>
        </w:r>
      </w:fldSimple>
      <w:r>
        <w:t xml:space="preserve"> #5 (IT5)</w:t>
      </w:r>
    </w:p>
    <w:p w14:paraId="536373F2" w14:textId="77777777" w:rsidR="00DA5ACA" w:rsidRDefault="00DA5ACA" w:rsidP="00DA5ACA">
      <w:pPr>
        <w:pStyle w:val="Ttulo"/>
        <w:jc w:val="left"/>
      </w:pPr>
    </w:p>
    <w:p w14:paraId="2963E91A" w14:textId="77777777" w:rsidR="00DA5ACA" w:rsidRPr="008A4D87" w:rsidRDefault="00DA5ACA" w:rsidP="00DA5ACA">
      <w:pPr>
        <w:pStyle w:val="Ttulo1"/>
      </w:pPr>
      <w:r>
        <w:t xml:space="preserve">1.  </w:t>
      </w:r>
      <w:r w:rsidRPr="008A4D87">
        <w:t>Key milestones</w:t>
      </w:r>
    </w:p>
    <w:p w14:paraId="78F24A48" w14:textId="77777777" w:rsidR="00DA5ACA" w:rsidRDefault="00DA5ACA" w:rsidP="00DA5ACA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A5ACA" w14:paraId="2CFF628A" w14:textId="77777777" w:rsidTr="00DA5ACA">
        <w:tc>
          <w:tcPr>
            <w:tcW w:w="4608" w:type="dxa"/>
          </w:tcPr>
          <w:p w14:paraId="0218A312" w14:textId="77777777" w:rsidR="00DA5ACA" w:rsidRPr="00B7002B" w:rsidRDefault="00DA5ACA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0634A735" w14:textId="77777777" w:rsidR="00DA5ACA" w:rsidRPr="00B7002B" w:rsidRDefault="00DA5ACA" w:rsidP="00DA5ACA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DA5ACA" w14:paraId="1510104B" w14:textId="77777777" w:rsidTr="00DA5ACA">
        <w:trPr>
          <w:trHeight w:val="279"/>
        </w:trPr>
        <w:tc>
          <w:tcPr>
            <w:tcW w:w="4608" w:type="dxa"/>
          </w:tcPr>
          <w:p w14:paraId="5C742123" w14:textId="77777777" w:rsidR="00DA5ACA" w:rsidRDefault="00DA5ACA" w:rsidP="00DA5ACA">
            <w:r>
              <w:t>Iteration start</w:t>
            </w:r>
          </w:p>
        </w:tc>
        <w:tc>
          <w:tcPr>
            <w:tcW w:w="1872" w:type="dxa"/>
          </w:tcPr>
          <w:p w14:paraId="6E282493" w14:textId="511A6C0D" w:rsidR="00DA5ACA" w:rsidRPr="003F43A6" w:rsidRDefault="00DA5ACA" w:rsidP="00DA5ACA">
            <w:pPr>
              <w:pStyle w:val="Default"/>
              <w:rPr>
                <w:rFonts w:ascii="Times New Roman" w:hAnsi="Times New Roman" w:cs="Times New Roman"/>
              </w:rPr>
            </w:pP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>2020/0</w:t>
            </w:r>
            <w:r w:rsidR="00531F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F43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A5ACA" w14:paraId="67CC8F02" w14:textId="77777777" w:rsidTr="00DA5ACA">
        <w:tc>
          <w:tcPr>
            <w:tcW w:w="4608" w:type="dxa"/>
          </w:tcPr>
          <w:p w14:paraId="244DCE83" w14:textId="77777777" w:rsidR="00DA5ACA" w:rsidRDefault="00DA5ACA" w:rsidP="00DA5ACA">
            <w:r>
              <w:t>Iteration stop</w:t>
            </w:r>
          </w:p>
        </w:tc>
        <w:tc>
          <w:tcPr>
            <w:tcW w:w="1872" w:type="dxa"/>
          </w:tcPr>
          <w:p w14:paraId="57F83315" w14:textId="3EC7D980" w:rsidR="00DA5ACA" w:rsidRDefault="00DA5ACA" w:rsidP="00DA5ACA">
            <w:r>
              <w:t>2020/0</w:t>
            </w:r>
            <w:r w:rsidR="00531F7F">
              <w:t>9</w:t>
            </w:r>
            <w:r>
              <w:t>/</w:t>
            </w:r>
            <w:r w:rsidR="00531F7F">
              <w:t>18</w:t>
            </w:r>
          </w:p>
        </w:tc>
      </w:tr>
    </w:tbl>
    <w:p w14:paraId="2D972C86" w14:textId="77777777" w:rsidR="00DA5ACA" w:rsidRDefault="00DA5ACA" w:rsidP="00DA5ACA">
      <w:pPr>
        <w:pStyle w:val="Textoindependiente"/>
        <w:ind w:left="0"/>
      </w:pPr>
    </w:p>
    <w:p w14:paraId="1B93E0A1" w14:textId="77777777" w:rsidR="00DA5ACA" w:rsidRDefault="00DA5ACA" w:rsidP="00DA5ACA">
      <w:pPr>
        <w:pStyle w:val="Ttulo1"/>
        <w:rPr>
          <w:b w:val="0"/>
        </w:rPr>
      </w:pPr>
      <w:r>
        <w:t>2.  High-level objectives</w:t>
      </w:r>
    </w:p>
    <w:p w14:paraId="131D5310" w14:textId="77777777" w:rsidR="00DA5ACA" w:rsidRDefault="00DA5ACA" w:rsidP="00DA5ACA">
      <w:pPr>
        <w:pStyle w:val="Default"/>
        <w:ind w:right="146"/>
      </w:pPr>
    </w:p>
    <w:p w14:paraId="670846BB" w14:textId="77777777" w:rsidR="00DA5ACA" w:rsidRPr="003F43A6" w:rsidRDefault="00DA5ACA" w:rsidP="00DA5ACA">
      <w:pPr>
        <w:pStyle w:val="Textoindependiente"/>
        <w:ind w:left="360"/>
        <w:rPr>
          <w:rFonts w:ascii="Arial" w:hAnsi="Arial" w:cs="Arial"/>
        </w:rPr>
      </w:pPr>
      <w:r>
        <w:rPr>
          <w:rFonts w:ascii="Arial" w:hAnsi="Arial" w:cs="Arial"/>
        </w:rPr>
        <w:t>Hurrengoak dira iterazio honen helburu nagusiak:</w:t>
      </w:r>
    </w:p>
    <w:p w14:paraId="31981217" w14:textId="42E82B22" w:rsidR="00531F7F" w:rsidRPr="00531F7F" w:rsidRDefault="00531F7F" w:rsidP="00531F7F">
      <w:pPr>
        <w:pStyle w:val="Prrafodelista"/>
        <w:numPr>
          <w:ilvl w:val="0"/>
          <w:numId w:val="45"/>
        </w:numPr>
        <w:contextualSpacing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531F7F">
        <w:rPr>
          <w:rFonts w:ascii="Arial" w:hAnsi="Arial" w:cs="Arial"/>
          <w:sz w:val="20"/>
          <w:szCs w:val="20"/>
        </w:rPr>
        <w:t xml:space="preserve">Memoria egokitu eta guztiz zuzendu </w:t>
      </w:r>
    </w:p>
    <w:p w14:paraId="02A64B2B" w14:textId="0DD5ECB4" w:rsidR="00531F7F" w:rsidRPr="00531F7F" w:rsidRDefault="00531F7F" w:rsidP="00531F7F">
      <w:pPr>
        <w:pStyle w:val="Prrafodelista"/>
        <w:numPr>
          <w:ilvl w:val="0"/>
          <w:numId w:val="45"/>
        </w:numPr>
        <w:contextualSpacing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531F7F">
        <w:rPr>
          <w:rFonts w:ascii="Arial" w:hAnsi="Arial" w:cs="Arial"/>
          <w:sz w:val="20"/>
          <w:szCs w:val="20"/>
        </w:rPr>
        <w:t xml:space="preserve">Proiektuaren posterra egin </w:t>
      </w:r>
    </w:p>
    <w:p w14:paraId="409E6C57" w14:textId="4A221B13" w:rsidR="00531F7F" w:rsidRPr="00531F7F" w:rsidRDefault="00531F7F" w:rsidP="00531F7F">
      <w:pPr>
        <w:pStyle w:val="Prrafodelista"/>
        <w:numPr>
          <w:ilvl w:val="0"/>
          <w:numId w:val="45"/>
        </w:numPr>
        <w:contextualSpacing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531F7F">
        <w:rPr>
          <w:rFonts w:ascii="Arial" w:hAnsi="Arial" w:cs="Arial"/>
          <w:sz w:val="20"/>
          <w:szCs w:val="20"/>
        </w:rPr>
        <w:t>Proiektuaren aurkezpena prestatu</w:t>
      </w:r>
    </w:p>
    <w:p w14:paraId="18AF1688" w14:textId="77777777" w:rsidR="00531F7F" w:rsidRPr="00531F7F" w:rsidRDefault="00531F7F" w:rsidP="00531F7F">
      <w:pPr>
        <w:pStyle w:val="Prrafodelista"/>
        <w:numPr>
          <w:ilvl w:val="0"/>
          <w:numId w:val="45"/>
        </w:numPr>
        <w:contextualSpacing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531F7F">
        <w:rPr>
          <w:rFonts w:ascii="Arial" w:hAnsi="Arial" w:cs="Arial"/>
          <w:sz w:val="20"/>
          <w:szCs w:val="20"/>
        </w:rPr>
        <w:t>Proiektuaren entrega egin</w:t>
      </w:r>
    </w:p>
    <w:p w14:paraId="6836EAD8" w14:textId="1000307B" w:rsidR="00DA5ACA" w:rsidRPr="00531F7F" w:rsidRDefault="00531F7F" w:rsidP="00531F7F">
      <w:pPr>
        <w:pStyle w:val="Prrafodelista"/>
        <w:numPr>
          <w:ilvl w:val="0"/>
          <w:numId w:val="4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sz w:val="20"/>
          <w:szCs w:val="20"/>
        </w:rPr>
      </w:pPr>
      <w:r w:rsidRPr="00531F7F">
        <w:rPr>
          <w:rFonts w:ascii="Arial" w:hAnsi="Arial" w:cs="Arial"/>
          <w:sz w:val="20"/>
          <w:szCs w:val="20"/>
        </w:rPr>
        <w:t>Proiektuaren defentsa egin</w:t>
      </w:r>
    </w:p>
    <w:p w14:paraId="1DDC4B78" w14:textId="77777777" w:rsidR="00DA5ACA" w:rsidRDefault="00DA5ACA" w:rsidP="00DA5ACA">
      <w:pPr>
        <w:pStyle w:val="Ttulo1"/>
      </w:pPr>
      <w:r>
        <w:t>3.  Work Item assignments</w:t>
      </w:r>
    </w:p>
    <w:p w14:paraId="2747FCC2" w14:textId="77777777" w:rsidR="00DA5ACA" w:rsidRPr="00620F00" w:rsidRDefault="00DA5ACA" w:rsidP="00DA5ACA"/>
    <w:p w14:paraId="0FB860DE" w14:textId="77777777" w:rsidR="00DA5ACA" w:rsidRDefault="00DA5ACA" w:rsidP="00DA5ACA">
      <w:pPr>
        <w:pStyle w:val="Textoindependiente"/>
        <w:ind w:left="360"/>
      </w:pPr>
      <w:r>
        <w:t>The following Work Items will be addressed in this iteration:</w:t>
      </w:r>
    </w:p>
    <w:tbl>
      <w:tblPr>
        <w:tblW w:w="982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0"/>
        <w:gridCol w:w="851"/>
        <w:gridCol w:w="1162"/>
        <w:gridCol w:w="1843"/>
        <w:gridCol w:w="992"/>
        <w:gridCol w:w="851"/>
        <w:gridCol w:w="1134"/>
      </w:tblGrid>
      <w:tr w:rsidR="00DA5ACA" w:rsidRPr="009D6937" w14:paraId="5026D0A5" w14:textId="77777777" w:rsidTr="00DA5ACA">
        <w:trPr>
          <w:trHeight w:val="728"/>
        </w:trPr>
        <w:tc>
          <w:tcPr>
            <w:tcW w:w="2990" w:type="dxa"/>
            <w:shd w:val="clear" w:color="auto" w:fill="D9D9D9"/>
          </w:tcPr>
          <w:p w14:paraId="2F68D594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851" w:type="dxa"/>
            <w:shd w:val="clear" w:color="auto" w:fill="D9D9D9"/>
            <w:noWrap/>
          </w:tcPr>
          <w:p w14:paraId="63D659B1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1162" w:type="dxa"/>
            <w:shd w:val="clear" w:color="auto" w:fill="D9D9D9"/>
          </w:tcPr>
          <w:p w14:paraId="313BCDB8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843" w:type="dxa"/>
            <w:shd w:val="clear" w:color="auto" w:fill="D9D9D9"/>
          </w:tcPr>
          <w:p w14:paraId="5E4FCD54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992" w:type="dxa"/>
            <w:shd w:val="clear" w:color="auto" w:fill="D9D9D9"/>
          </w:tcPr>
          <w:p w14:paraId="36850647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851" w:type="dxa"/>
            <w:shd w:val="clear" w:color="auto" w:fill="D9D9D9"/>
          </w:tcPr>
          <w:p w14:paraId="284EA7D0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</w:tcPr>
          <w:p w14:paraId="6C889E1E" w14:textId="77777777" w:rsidR="00DA5ACA" w:rsidRPr="008A4D87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DA5ACA" w:rsidRPr="00A15332" w14:paraId="1FB39AA1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7C1F2B92" w14:textId="50F68F04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Memoria amaitu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2D773E1" w14:textId="4BFC274D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2E8551AF" w14:textId="77777777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B9B8356" w14:textId="3508A53D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EHU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80A4F23" w14:textId="3E0D911B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531F7F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2E8AC3D6" w14:textId="10BCA59E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C87C595" w14:textId="77777777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DA5ACA" w:rsidRPr="00A15332" w14:paraId="4B6FC285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483FE07D" w14:textId="69019D52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Memoria </w:t>
            </w:r>
            <w:r>
              <w:rPr>
                <w:rFonts w:ascii="Arial" w:hAnsi="Arial" w:cs="Arial"/>
                <w:lang w:eastAsia="ja-JP"/>
              </w:rPr>
              <w:t>egokitu, zuzendu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593F89F" w14:textId="237C9675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28B5C41B" w14:textId="77777777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030F934" w14:textId="32015A59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EHU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1D51EF9" w14:textId="5EEC311D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531F7F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812238D" w14:textId="7DE7A5B3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AEAC40B" w14:textId="77777777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DA5ACA" w:rsidRPr="00A15332" w14:paraId="009D0B50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19865125" w14:textId="384D81E5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Posterra egin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0E3B056" w14:textId="58F1FDEA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49F0C06A" w14:textId="5A5F8891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4126EF0" w14:textId="5C0B34EC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EHU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236AB27" w14:textId="743219DF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531F7F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650D953" w14:textId="2B99E786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6AE1D0C" w14:textId="5B6CB392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  <w:tr w:rsidR="00DA5ACA" w:rsidRPr="00A15332" w14:paraId="5D430C29" w14:textId="77777777" w:rsidTr="00DA5ACA">
        <w:trPr>
          <w:trHeight w:val="255"/>
        </w:trPr>
        <w:tc>
          <w:tcPr>
            <w:tcW w:w="2990" w:type="dxa"/>
            <w:shd w:val="clear" w:color="auto" w:fill="auto"/>
            <w:noWrap/>
            <w:vAlign w:val="bottom"/>
          </w:tcPr>
          <w:p w14:paraId="23C7A726" w14:textId="6DE8964C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Aurkezpena egin, defentsa prestatu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D64214A" w14:textId="56A6DA84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455DF9F9" w14:textId="77777777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Closed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14B9EC6" w14:textId="09CC4836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EHU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D16D931" w14:textId="3D2B94E7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IT</w:t>
            </w:r>
            <w:r w:rsidR="00531F7F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096D650" w14:textId="1571FBFB" w:rsidR="00DA5ACA" w:rsidRDefault="00531F7F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A886AA" w14:textId="77777777" w:rsidR="00DA5ACA" w:rsidRDefault="00DA5ACA" w:rsidP="00DA5AC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</w:t>
            </w:r>
          </w:p>
        </w:tc>
      </w:tr>
    </w:tbl>
    <w:p w14:paraId="54BB56A1" w14:textId="77777777" w:rsidR="00DA5ACA" w:rsidRDefault="00DA5ACA" w:rsidP="00DA5ACA">
      <w:pPr>
        <w:pStyle w:val="Ttulo1"/>
        <w:numPr>
          <w:ilvl w:val="0"/>
          <w:numId w:val="36"/>
        </w:numPr>
        <w:sectPr w:rsidR="00DA5ACA" w:rsidSect="004D621B">
          <w:headerReference w:type="default" r:id="rId15"/>
          <w:footerReference w:type="default" r:id="rId16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1F74D75" w14:textId="77777777" w:rsidR="00DA5ACA" w:rsidRDefault="00DA5ACA" w:rsidP="00DA5ACA">
      <w:pPr>
        <w:pStyle w:val="Ttulo1"/>
        <w:rPr>
          <w:b w:val="0"/>
        </w:rPr>
      </w:pPr>
      <w:r>
        <w:lastRenderedPageBreak/>
        <w:t>4.  Issues</w:t>
      </w:r>
    </w:p>
    <w:p w14:paraId="77635BB7" w14:textId="77777777" w:rsidR="00DA5ACA" w:rsidRDefault="00DA5ACA" w:rsidP="00DA5ACA"/>
    <w:tbl>
      <w:tblPr>
        <w:tblStyle w:val="Tablaconcuadrcula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A5ACA" w14:paraId="789CE86D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C26FFF" w14:textId="77777777" w:rsidR="00DA5ACA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4F4E7E" w14:textId="77777777" w:rsidR="00DA5ACA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833534" w14:textId="77777777" w:rsidR="00DA5ACA" w:rsidRDefault="00DA5ACA" w:rsidP="00DA5AC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A5ACA" w14:paraId="20E53695" w14:textId="77777777" w:rsidTr="00DA5AC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83F3" w14:textId="11375E4F" w:rsidR="00DA5ACA" w:rsidRDefault="00531F7F" w:rsidP="00DA5ACA">
            <w:pPr>
              <w:pStyle w:val="Textoindependiente"/>
              <w:ind w:left="0"/>
            </w:pPr>
            <w:r>
              <w:t>-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DFE9" w14:textId="1429B74C" w:rsidR="00DA5ACA" w:rsidRDefault="00531F7F" w:rsidP="00DA5ACA">
            <w:pPr>
              <w:pStyle w:val="Textoindependiente"/>
              <w:ind w:left="0"/>
            </w:pPr>
            <w:r>
              <w:t>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D74B" w14:textId="1F6993BC" w:rsidR="00DA5ACA" w:rsidRDefault="00531F7F" w:rsidP="00DA5ACA">
            <w:pPr>
              <w:pStyle w:val="Textoindependiente"/>
              <w:ind w:left="0"/>
            </w:pPr>
            <w:r>
              <w:t>-</w:t>
            </w:r>
          </w:p>
        </w:tc>
      </w:tr>
    </w:tbl>
    <w:p w14:paraId="146BBFE8" w14:textId="77777777" w:rsidR="00DA5ACA" w:rsidRDefault="00DA5ACA" w:rsidP="00DA5ACA"/>
    <w:p w14:paraId="04ADEF97" w14:textId="77777777" w:rsidR="00DA5ACA" w:rsidRPr="00760B24" w:rsidRDefault="00DA5ACA" w:rsidP="00DA5ACA">
      <w:pPr>
        <w:pStyle w:val="Ttulo1"/>
      </w:pPr>
      <w:r w:rsidRPr="008A4D87">
        <w:t xml:space="preserve">5.  </w:t>
      </w:r>
      <w:r>
        <w:t>Evaluation criteria</w:t>
      </w:r>
    </w:p>
    <w:p w14:paraId="1FCD3233" w14:textId="2FD3A63B" w:rsidR="00DA5ACA" w:rsidRPr="00DA5ACA" w:rsidRDefault="00531F7F" w:rsidP="00DA5ACA">
      <w:pPr>
        <w:pStyle w:val="Ttulo2"/>
        <w:rPr>
          <w:b w:val="0"/>
          <w:bCs/>
        </w:rPr>
      </w:pPr>
      <w:r>
        <w:rPr>
          <w:b w:val="0"/>
          <w:bCs/>
        </w:rPr>
        <w:t>Memoria bukatu eta guztiz zuzendu da.</w:t>
      </w:r>
    </w:p>
    <w:p w14:paraId="1E0B86CD" w14:textId="37DACFDA" w:rsidR="00DA5ACA" w:rsidRPr="00DA5ACA" w:rsidRDefault="00531F7F" w:rsidP="00DA5ACA">
      <w:pPr>
        <w:pStyle w:val="Ttulo2"/>
        <w:rPr>
          <w:b w:val="0"/>
          <w:bCs/>
        </w:rPr>
      </w:pPr>
      <w:r>
        <w:rPr>
          <w:b w:val="0"/>
          <w:bCs/>
        </w:rPr>
        <w:t>Proiektuaren posterra egin da.</w:t>
      </w:r>
    </w:p>
    <w:p w14:paraId="3B3F29C2" w14:textId="599B6007" w:rsidR="00DA5ACA" w:rsidRPr="00DA5ACA" w:rsidRDefault="00531F7F" w:rsidP="00DA5ACA">
      <w:pPr>
        <w:pStyle w:val="Ttulo2"/>
        <w:rPr>
          <w:b w:val="0"/>
          <w:bCs/>
        </w:rPr>
      </w:pPr>
      <w:r>
        <w:rPr>
          <w:b w:val="0"/>
          <w:bCs/>
        </w:rPr>
        <w:t>Proiektuaren defentsa egiteko aurkezpena egin da.</w:t>
      </w:r>
    </w:p>
    <w:p w14:paraId="0131D5AA" w14:textId="77777777" w:rsidR="00DA5ACA" w:rsidRPr="00BA5166" w:rsidRDefault="00DA5ACA" w:rsidP="00DA5ACA"/>
    <w:p w14:paraId="6FDE9A98" w14:textId="77777777" w:rsidR="00DA5ACA" w:rsidRPr="008A4D87" w:rsidRDefault="00DA5ACA" w:rsidP="00DA5ACA">
      <w:pPr>
        <w:pStyle w:val="Ttulo1"/>
      </w:pPr>
      <w:r>
        <w:t>6</w:t>
      </w:r>
      <w:r w:rsidRPr="008A4D87">
        <w:t>.  Assessment</w:t>
      </w:r>
    </w:p>
    <w:p w14:paraId="49DDB021" w14:textId="77777777" w:rsidR="00DA5ACA" w:rsidRDefault="00DA5ACA" w:rsidP="00DA5ACA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A5ACA" w:rsidRPr="00491AD7" w14:paraId="100D7E9F" w14:textId="77777777" w:rsidTr="00DA5ACA">
        <w:tc>
          <w:tcPr>
            <w:tcW w:w="1778" w:type="dxa"/>
          </w:tcPr>
          <w:p w14:paraId="58BAD18E" w14:textId="77777777" w:rsidR="00DA5ACA" w:rsidRPr="00491AD7" w:rsidRDefault="00DA5ACA" w:rsidP="00DA5ACA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12062030" w14:textId="77777777" w:rsidR="00DA5ACA" w:rsidRPr="00A65302" w:rsidRDefault="00DA5ACA" w:rsidP="00DA5ACA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IT3</w:t>
            </w:r>
          </w:p>
        </w:tc>
      </w:tr>
      <w:tr w:rsidR="00DA5ACA" w14:paraId="261B5337" w14:textId="77777777" w:rsidTr="00DA5ACA">
        <w:tc>
          <w:tcPr>
            <w:tcW w:w="1778" w:type="dxa"/>
          </w:tcPr>
          <w:p w14:paraId="70BF618A" w14:textId="77777777" w:rsidR="00DA5ACA" w:rsidRDefault="00DA5ACA" w:rsidP="00DA5ACA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90DEBC8" w14:textId="6406AD4E" w:rsidR="00DA5ACA" w:rsidRPr="001E146F" w:rsidRDefault="00DA5ACA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0</w:t>
            </w:r>
            <w:r w:rsidR="00531F7F">
              <w:rPr>
                <w:iCs/>
              </w:rPr>
              <w:t>9</w:t>
            </w:r>
            <w:r>
              <w:rPr>
                <w:iCs/>
              </w:rPr>
              <w:t>/</w:t>
            </w:r>
            <w:r w:rsidR="00531F7F">
              <w:rPr>
                <w:iCs/>
              </w:rPr>
              <w:t>18</w:t>
            </w:r>
            <w:r>
              <w:rPr>
                <w:iCs/>
              </w:rPr>
              <w:t>/2020</w:t>
            </w:r>
          </w:p>
        </w:tc>
      </w:tr>
      <w:tr w:rsidR="00DA5ACA" w14:paraId="4D78D038" w14:textId="77777777" w:rsidTr="00DA5ACA">
        <w:tc>
          <w:tcPr>
            <w:tcW w:w="1778" w:type="dxa"/>
          </w:tcPr>
          <w:p w14:paraId="01542CB1" w14:textId="77777777" w:rsidR="00DA5ACA" w:rsidRDefault="00DA5ACA" w:rsidP="00DA5ACA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15432F43" w14:textId="77777777" w:rsidR="00DA5ACA" w:rsidRPr="001E146F" w:rsidRDefault="00DA5ACA" w:rsidP="00DA5ACA">
            <w:pPr>
              <w:spacing w:before="40" w:after="40"/>
              <w:rPr>
                <w:iCs/>
              </w:rPr>
            </w:pPr>
            <w:r>
              <w:rPr>
                <w:iCs/>
              </w:rPr>
              <w:t>Julen Rojo</w:t>
            </w:r>
          </w:p>
        </w:tc>
      </w:tr>
      <w:tr w:rsidR="00DA5ACA" w14:paraId="29C42458" w14:textId="77777777" w:rsidTr="00DA5ACA">
        <w:tc>
          <w:tcPr>
            <w:tcW w:w="1778" w:type="dxa"/>
          </w:tcPr>
          <w:p w14:paraId="2ED8C023" w14:textId="77777777" w:rsidR="00DA5ACA" w:rsidRDefault="00DA5ACA" w:rsidP="00DA5ACA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C4FBAF5" w14:textId="58CDB5C2" w:rsidR="00DA5ACA" w:rsidRPr="00A65302" w:rsidRDefault="00531F7F" w:rsidP="00DA5ACA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Green</w:t>
            </w:r>
          </w:p>
        </w:tc>
      </w:tr>
    </w:tbl>
    <w:p w14:paraId="64B3078D" w14:textId="77777777" w:rsidR="00DA5ACA" w:rsidRPr="00AB7CE1" w:rsidRDefault="00DA5ACA" w:rsidP="00DA5ACA"/>
    <w:p w14:paraId="4335A648" w14:textId="77777777" w:rsidR="00DA5ACA" w:rsidRDefault="00DA5ACA" w:rsidP="00DA5ACA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>
        <w:t>o</w:t>
      </w:r>
      <w:r w:rsidRPr="00766B33">
        <w:t>bjectives</w:t>
      </w:r>
    </w:p>
    <w:p w14:paraId="7C38EDDF" w14:textId="77777777" w:rsidR="00DA5ACA" w:rsidRPr="00A65302" w:rsidRDefault="00DA5ACA" w:rsidP="00DA5ACA"/>
    <w:p w14:paraId="2F0A7C6C" w14:textId="77777777" w:rsidR="00DA5ACA" w:rsidRPr="00A65302" w:rsidRDefault="00DA5ACA" w:rsidP="00DA5ACA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4054112D" w14:textId="77777777" w:rsidR="00DA5ACA" w:rsidRDefault="00DA5ACA" w:rsidP="00DA5ACA">
      <w:pPr>
        <w:pStyle w:val="Ttulo2"/>
        <w:numPr>
          <w:ilvl w:val="0"/>
          <w:numId w:val="29"/>
        </w:numPr>
      </w:pPr>
      <w:r>
        <w:t>Work Items: Planned compared to actually completed</w:t>
      </w:r>
    </w:p>
    <w:p w14:paraId="7423D24C" w14:textId="77777777" w:rsidR="00DA5ACA" w:rsidRDefault="00DA5ACA" w:rsidP="00DA5ACA">
      <w:pPr>
        <w:ind w:left="720"/>
      </w:pPr>
    </w:p>
    <w:p w14:paraId="1D479D7B" w14:textId="77777777" w:rsidR="00DA5ACA" w:rsidRPr="0048511B" w:rsidRDefault="00DA5ACA" w:rsidP="00DA5ACA">
      <w:pPr>
        <w:pStyle w:val="InfoBluelistitem"/>
        <w:rPr>
          <w:rFonts w:ascii="Arial" w:hAnsi="Arial" w:cs="Arial"/>
          <w:color w:val="auto"/>
        </w:rPr>
      </w:pPr>
      <w:r w:rsidRPr="00A65302">
        <w:rPr>
          <w:rFonts w:ascii="Arial" w:hAnsi="Arial" w:cs="Arial"/>
          <w:color w:val="auto"/>
        </w:rPr>
        <w:t xml:space="preserve">Iterazio honetan adierazitakoa ondo bete da. </w:t>
      </w:r>
    </w:p>
    <w:p w14:paraId="5F713280" w14:textId="77777777" w:rsidR="00DA5ACA" w:rsidRDefault="00DA5ACA" w:rsidP="00DA5ACA">
      <w:pPr>
        <w:pStyle w:val="Ttulo2"/>
        <w:numPr>
          <w:ilvl w:val="0"/>
          <w:numId w:val="29"/>
        </w:numPr>
      </w:pPr>
      <w:r>
        <w:t>Other concerns and deviations</w:t>
      </w:r>
    </w:p>
    <w:p w14:paraId="14AB48E5" w14:textId="77777777" w:rsidR="00DA5ACA" w:rsidRPr="0048511B" w:rsidRDefault="00DA5ACA" w:rsidP="00DA5ACA"/>
    <w:p w14:paraId="0A183E5B" w14:textId="77777777" w:rsidR="00DA5ACA" w:rsidRPr="0048511B" w:rsidRDefault="00DA5ACA" w:rsidP="00DA5ACA">
      <w:pPr>
        <w:pStyle w:val="InfoBluelistitem"/>
        <w:rPr>
          <w:rFonts w:ascii="Arial" w:hAnsi="Arial" w:cs="Arial"/>
          <w:color w:val="auto"/>
        </w:rPr>
      </w:pPr>
      <w:r w:rsidRPr="0048511B">
        <w:rPr>
          <w:rFonts w:ascii="Arial" w:hAnsi="Arial" w:cs="Arial"/>
          <w:color w:val="auto"/>
        </w:rPr>
        <w:t>COVID-19ri aurre egiteko UPV/EHUk hartutako neurri bereziak.</w:t>
      </w:r>
    </w:p>
    <w:p w14:paraId="38BA1806" w14:textId="77777777" w:rsidR="00DA5ACA" w:rsidRPr="0048511B" w:rsidRDefault="00DA5ACA" w:rsidP="0048511B">
      <w:pPr>
        <w:pStyle w:val="InfoBluelistitem"/>
        <w:rPr>
          <w:rFonts w:ascii="Arial" w:hAnsi="Arial" w:cs="Arial"/>
          <w:color w:val="auto"/>
        </w:rPr>
      </w:pPr>
    </w:p>
    <w:sectPr w:rsidR="00DA5ACA" w:rsidRPr="0048511B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F73AC" w14:textId="77777777" w:rsidR="001408C5" w:rsidRDefault="001408C5">
      <w:r>
        <w:separator/>
      </w:r>
    </w:p>
  </w:endnote>
  <w:endnote w:type="continuationSeparator" w:id="0">
    <w:p w14:paraId="414B9A17" w14:textId="77777777" w:rsidR="001408C5" w:rsidRDefault="0014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5ACA" w14:paraId="2B6D576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81E31A" w14:textId="77777777" w:rsidR="00DA5ACA" w:rsidRDefault="00DA5AC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F2414C" w14:textId="053C0481" w:rsidR="00DA5ACA" w:rsidRDefault="00DA5ACA">
          <w:pPr>
            <w:jc w:val="center"/>
          </w:pPr>
          <w:r>
            <w:sym w:font="Symbol" w:char="F0D3"/>
          </w:r>
          <w:r>
            <w:t xml:space="preserve">EHU,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3C0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C0042F" w14:textId="77777777" w:rsidR="00DA5ACA" w:rsidRDefault="00DA5AC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1CBF5D45" w14:textId="77777777" w:rsidR="00DA5ACA" w:rsidRDefault="00DA5A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5ACA" w14:paraId="46B41F0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7A8A2A" w14:textId="77777777" w:rsidR="00DA5ACA" w:rsidRDefault="00DA5AC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133FE8" w14:textId="782F8F13" w:rsidR="00DA5ACA" w:rsidRDefault="00DA5ACA">
          <w:pPr>
            <w:jc w:val="center"/>
          </w:pPr>
          <w:r>
            <w:sym w:font="Symbol" w:char="F0D3"/>
          </w:r>
          <w:r>
            <w:t xml:space="preserve">EHU,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3C0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87682B" w14:textId="77777777" w:rsidR="00DA5ACA" w:rsidRDefault="00DA5AC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071613A0" w14:textId="77777777" w:rsidR="00DA5ACA" w:rsidRDefault="00DA5A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5ACA" w14:paraId="4804A0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123D17" w14:textId="77777777" w:rsidR="00DA5ACA" w:rsidRDefault="00DA5AC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BE9291" w14:textId="0FC253F9" w:rsidR="00DA5ACA" w:rsidRDefault="00DA5ACA">
          <w:pPr>
            <w:jc w:val="center"/>
          </w:pPr>
          <w:r>
            <w:sym w:font="Symbol" w:char="F0D3"/>
          </w:r>
          <w:r>
            <w:t xml:space="preserve">EHU,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3C0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099E23" w14:textId="77777777" w:rsidR="00DA5ACA" w:rsidRDefault="00DA5AC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4856522" w14:textId="77777777" w:rsidR="00DA5ACA" w:rsidRDefault="00DA5AC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5ACA" w14:paraId="16162F2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24777" w14:textId="77777777" w:rsidR="00DA5ACA" w:rsidRDefault="00DA5AC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BC50DB" w14:textId="6CE79DE6" w:rsidR="00DA5ACA" w:rsidRDefault="00DA5ACA">
          <w:pPr>
            <w:jc w:val="center"/>
          </w:pPr>
          <w:r>
            <w:sym w:font="Symbol" w:char="F0D3"/>
          </w:r>
          <w:r>
            <w:t xml:space="preserve">EHU,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3C0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76DD58" w14:textId="77777777" w:rsidR="00DA5ACA" w:rsidRDefault="00DA5AC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C1B5E6E" w14:textId="77777777" w:rsidR="00DA5ACA" w:rsidRDefault="00DA5AC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5ACA" w14:paraId="15B8D7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19642" w14:textId="77777777" w:rsidR="00DA5ACA" w:rsidRDefault="00DA5AC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4BA0" w14:textId="2AC3DBCC" w:rsidR="00DA5ACA" w:rsidRDefault="00DA5ACA">
          <w:pPr>
            <w:jc w:val="center"/>
          </w:pPr>
          <w:r>
            <w:sym w:font="Symbol" w:char="F0D3"/>
          </w:r>
          <w:r>
            <w:t xml:space="preserve">EHU,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3C0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81777" w14:textId="77777777" w:rsidR="00DA5ACA" w:rsidRDefault="00DA5AC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F359D3F" w14:textId="77777777" w:rsidR="00DA5ACA" w:rsidRDefault="00DA5A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C4AFF" w14:textId="77777777" w:rsidR="001408C5" w:rsidRDefault="001408C5">
      <w:r>
        <w:separator/>
      </w:r>
    </w:p>
  </w:footnote>
  <w:footnote w:type="continuationSeparator" w:id="0">
    <w:p w14:paraId="62CE655B" w14:textId="77777777" w:rsidR="001408C5" w:rsidRDefault="0014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5ACA" w14:paraId="24464BC0" w14:textId="77777777">
      <w:tc>
        <w:tcPr>
          <w:tcW w:w="6379" w:type="dxa"/>
        </w:tcPr>
        <w:p w14:paraId="7D415BA9" w14:textId="77777777" w:rsidR="00DA5ACA" w:rsidRDefault="00DA5ACA">
          <w:pPr>
            <w:pStyle w:val="Encabezado"/>
            <w:tabs>
              <w:tab w:val="clear" w:pos="4320"/>
              <w:tab w:val="clear" w:pos="8640"/>
            </w:tabs>
          </w:pPr>
          <w:r>
            <w:t>ProWF</w:t>
          </w:r>
        </w:p>
      </w:tc>
      <w:tc>
        <w:tcPr>
          <w:tcW w:w="3179" w:type="dxa"/>
        </w:tcPr>
        <w:p w14:paraId="4F6657E2" w14:textId="77777777" w:rsidR="00DA5ACA" w:rsidRDefault="00DA5ACA">
          <w:pPr>
            <w:tabs>
              <w:tab w:val="left" w:pos="1135"/>
            </w:tabs>
            <w:spacing w:before="40"/>
            <w:ind w:right="68"/>
          </w:pPr>
        </w:p>
      </w:tc>
    </w:tr>
    <w:tr w:rsidR="00DA5ACA" w14:paraId="685E0ED7" w14:textId="77777777">
      <w:tc>
        <w:tcPr>
          <w:tcW w:w="6379" w:type="dxa"/>
        </w:tcPr>
        <w:p w14:paraId="37D4C5A4" w14:textId="1FABC61C" w:rsidR="00DA5ACA" w:rsidRDefault="00DA5ACA">
          <w:fldSimple w:instr=" TITLE  \* MERGEFORMAT ">
            <w:r w:rsidR="00EC3C07">
              <w:t>Iteration Plan</w:t>
            </w:r>
          </w:fldSimple>
        </w:p>
      </w:tc>
      <w:tc>
        <w:tcPr>
          <w:tcW w:w="3179" w:type="dxa"/>
        </w:tcPr>
        <w:p w14:paraId="78AEE397" w14:textId="77777777" w:rsidR="00DA5ACA" w:rsidRDefault="00DA5ACA">
          <w:r>
            <w:t xml:space="preserve">  Date:  25/02/2020</w:t>
          </w:r>
        </w:p>
      </w:tc>
    </w:tr>
  </w:tbl>
  <w:p w14:paraId="7B6C3906" w14:textId="77777777" w:rsidR="00DA5ACA" w:rsidRDefault="00DA5A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5ACA" w14:paraId="1E43E9CB" w14:textId="77777777">
      <w:tc>
        <w:tcPr>
          <w:tcW w:w="6379" w:type="dxa"/>
        </w:tcPr>
        <w:p w14:paraId="4CA96CDB" w14:textId="77777777" w:rsidR="00DA5ACA" w:rsidRDefault="00DA5ACA">
          <w:pPr>
            <w:pStyle w:val="Encabezado"/>
            <w:tabs>
              <w:tab w:val="clear" w:pos="4320"/>
              <w:tab w:val="clear" w:pos="8640"/>
            </w:tabs>
          </w:pPr>
          <w:r>
            <w:t>ProWF</w:t>
          </w:r>
        </w:p>
      </w:tc>
      <w:tc>
        <w:tcPr>
          <w:tcW w:w="3179" w:type="dxa"/>
        </w:tcPr>
        <w:p w14:paraId="1AC1F796" w14:textId="77777777" w:rsidR="00DA5ACA" w:rsidRDefault="00DA5ACA">
          <w:pPr>
            <w:tabs>
              <w:tab w:val="left" w:pos="1135"/>
            </w:tabs>
            <w:spacing w:before="40"/>
            <w:ind w:right="68"/>
          </w:pPr>
        </w:p>
      </w:tc>
    </w:tr>
    <w:tr w:rsidR="00DA5ACA" w14:paraId="4431FAAD" w14:textId="77777777">
      <w:tc>
        <w:tcPr>
          <w:tcW w:w="6379" w:type="dxa"/>
        </w:tcPr>
        <w:p w14:paraId="2E6CE258" w14:textId="1BE09FB9" w:rsidR="00DA5ACA" w:rsidRDefault="00DA5ACA">
          <w:fldSimple w:instr=" TITLE  \* MERGEFORMAT ">
            <w:r w:rsidR="00EC3C07">
              <w:t>Iteration Plan</w:t>
            </w:r>
          </w:fldSimple>
        </w:p>
      </w:tc>
      <w:tc>
        <w:tcPr>
          <w:tcW w:w="3179" w:type="dxa"/>
        </w:tcPr>
        <w:p w14:paraId="22341C64" w14:textId="77777777" w:rsidR="00DA5ACA" w:rsidRDefault="00DA5ACA">
          <w:r>
            <w:t xml:space="preserve">  Date:  25/02/2020</w:t>
          </w:r>
        </w:p>
      </w:tc>
    </w:tr>
  </w:tbl>
  <w:p w14:paraId="4C6A8A3A" w14:textId="77777777" w:rsidR="00DA5ACA" w:rsidRDefault="00DA5AC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5ACA" w14:paraId="636881AE" w14:textId="77777777">
      <w:tc>
        <w:tcPr>
          <w:tcW w:w="6379" w:type="dxa"/>
        </w:tcPr>
        <w:p w14:paraId="2115F83B" w14:textId="77777777" w:rsidR="00DA5ACA" w:rsidRDefault="00DA5ACA">
          <w:pPr>
            <w:pStyle w:val="Encabezado"/>
            <w:tabs>
              <w:tab w:val="clear" w:pos="4320"/>
              <w:tab w:val="clear" w:pos="8640"/>
            </w:tabs>
          </w:pPr>
          <w:r>
            <w:t>ProWF</w:t>
          </w:r>
        </w:p>
      </w:tc>
      <w:tc>
        <w:tcPr>
          <w:tcW w:w="3179" w:type="dxa"/>
        </w:tcPr>
        <w:p w14:paraId="62E0C167" w14:textId="77777777" w:rsidR="00DA5ACA" w:rsidRDefault="00DA5ACA">
          <w:pPr>
            <w:tabs>
              <w:tab w:val="left" w:pos="1135"/>
            </w:tabs>
            <w:spacing w:before="40"/>
            <w:ind w:right="68"/>
          </w:pPr>
        </w:p>
      </w:tc>
    </w:tr>
    <w:tr w:rsidR="00DA5ACA" w14:paraId="6E9B7519" w14:textId="77777777">
      <w:tc>
        <w:tcPr>
          <w:tcW w:w="6379" w:type="dxa"/>
        </w:tcPr>
        <w:p w14:paraId="3B43D451" w14:textId="71D6BD73" w:rsidR="00DA5ACA" w:rsidRDefault="00DA5ACA">
          <w:fldSimple w:instr=" TITLE  \* MERGEFORMAT ">
            <w:r w:rsidR="00EC3C07">
              <w:t>Iteration Plan</w:t>
            </w:r>
          </w:fldSimple>
        </w:p>
      </w:tc>
      <w:tc>
        <w:tcPr>
          <w:tcW w:w="3179" w:type="dxa"/>
        </w:tcPr>
        <w:p w14:paraId="3434F4AE" w14:textId="77777777" w:rsidR="00DA5ACA" w:rsidRDefault="00DA5ACA">
          <w:r>
            <w:t xml:space="preserve">  Date:  25/02/2020</w:t>
          </w:r>
        </w:p>
      </w:tc>
    </w:tr>
  </w:tbl>
  <w:p w14:paraId="5CE841A2" w14:textId="77777777" w:rsidR="00DA5ACA" w:rsidRDefault="00DA5AC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5ACA" w14:paraId="5DF8BE98" w14:textId="77777777">
      <w:tc>
        <w:tcPr>
          <w:tcW w:w="6379" w:type="dxa"/>
        </w:tcPr>
        <w:p w14:paraId="0575582B" w14:textId="77777777" w:rsidR="00DA5ACA" w:rsidRDefault="00DA5ACA">
          <w:pPr>
            <w:pStyle w:val="Encabezado"/>
            <w:tabs>
              <w:tab w:val="clear" w:pos="4320"/>
              <w:tab w:val="clear" w:pos="8640"/>
            </w:tabs>
          </w:pPr>
          <w:r>
            <w:t>ProWF</w:t>
          </w:r>
        </w:p>
      </w:tc>
      <w:tc>
        <w:tcPr>
          <w:tcW w:w="3179" w:type="dxa"/>
        </w:tcPr>
        <w:p w14:paraId="01C42CD6" w14:textId="77777777" w:rsidR="00DA5ACA" w:rsidRDefault="00DA5ACA">
          <w:pPr>
            <w:tabs>
              <w:tab w:val="left" w:pos="1135"/>
            </w:tabs>
            <w:spacing w:before="40"/>
            <w:ind w:right="68"/>
          </w:pPr>
        </w:p>
      </w:tc>
    </w:tr>
    <w:tr w:rsidR="00DA5ACA" w14:paraId="742842E4" w14:textId="77777777">
      <w:tc>
        <w:tcPr>
          <w:tcW w:w="6379" w:type="dxa"/>
        </w:tcPr>
        <w:p w14:paraId="2AB4B78C" w14:textId="2B7CF1F3" w:rsidR="00DA5ACA" w:rsidRDefault="00DA5ACA">
          <w:fldSimple w:instr=" TITLE  \* MERGEFORMAT ">
            <w:r w:rsidR="00EC3C07">
              <w:t>Iteration Plan</w:t>
            </w:r>
          </w:fldSimple>
        </w:p>
      </w:tc>
      <w:tc>
        <w:tcPr>
          <w:tcW w:w="3179" w:type="dxa"/>
        </w:tcPr>
        <w:p w14:paraId="71F236AB" w14:textId="77777777" w:rsidR="00DA5ACA" w:rsidRDefault="00DA5ACA">
          <w:r>
            <w:t xml:space="preserve">  Date:  25/02/2020</w:t>
          </w:r>
        </w:p>
      </w:tc>
    </w:tr>
  </w:tbl>
  <w:p w14:paraId="479B1FEF" w14:textId="77777777" w:rsidR="00DA5ACA" w:rsidRDefault="00DA5AC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5ACA" w14:paraId="4AD6A2CB" w14:textId="77777777">
      <w:tc>
        <w:tcPr>
          <w:tcW w:w="6379" w:type="dxa"/>
        </w:tcPr>
        <w:p w14:paraId="5F1CCF45" w14:textId="77777777" w:rsidR="00DA5ACA" w:rsidRDefault="00DA5ACA">
          <w:pPr>
            <w:pStyle w:val="Encabezado"/>
            <w:tabs>
              <w:tab w:val="clear" w:pos="4320"/>
              <w:tab w:val="clear" w:pos="8640"/>
            </w:tabs>
          </w:pPr>
          <w:r>
            <w:t>ProWF</w:t>
          </w:r>
        </w:p>
      </w:tc>
      <w:tc>
        <w:tcPr>
          <w:tcW w:w="3179" w:type="dxa"/>
        </w:tcPr>
        <w:p w14:paraId="6F487C54" w14:textId="77777777" w:rsidR="00DA5ACA" w:rsidRDefault="00DA5ACA">
          <w:pPr>
            <w:tabs>
              <w:tab w:val="left" w:pos="1135"/>
            </w:tabs>
            <w:spacing w:before="40"/>
            <w:ind w:right="68"/>
          </w:pPr>
        </w:p>
      </w:tc>
    </w:tr>
    <w:tr w:rsidR="00DA5ACA" w14:paraId="3C727966" w14:textId="77777777">
      <w:tc>
        <w:tcPr>
          <w:tcW w:w="6379" w:type="dxa"/>
        </w:tcPr>
        <w:p w14:paraId="27301E63" w14:textId="2637F94E" w:rsidR="00DA5ACA" w:rsidRDefault="00DA5ACA">
          <w:fldSimple w:instr=" TITLE  \* MERGEFORMAT ">
            <w:r w:rsidR="00EC3C07">
              <w:t>Iteration Plan</w:t>
            </w:r>
          </w:fldSimple>
        </w:p>
      </w:tc>
      <w:tc>
        <w:tcPr>
          <w:tcW w:w="3179" w:type="dxa"/>
        </w:tcPr>
        <w:p w14:paraId="7C0A913B" w14:textId="77777777" w:rsidR="00DA5ACA" w:rsidRDefault="00DA5ACA">
          <w:r>
            <w:t xml:space="preserve">  Date:  25/02/2020</w:t>
          </w:r>
        </w:p>
      </w:tc>
    </w:tr>
  </w:tbl>
  <w:p w14:paraId="0EA8065D" w14:textId="77777777" w:rsidR="00DA5ACA" w:rsidRDefault="00DA5A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B84E2F"/>
    <w:multiLevelType w:val="hybridMultilevel"/>
    <w:tmpl w:val="5B86B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C1DEF"/>
    <w:multiLevelType w:val="hybridMultilevel"/>
    <w:tmpl w:val="C7A230CE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6CB3ED0"/>
    <w:multiLevelType w:val="hybridMultilevel"/>
    <w:tmpl w:val="022A5E84"/>
    <w:lvl w:ilvl="0" w:tplc="4F8ABE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51EDD"/>
    <w:multiLevelType w:val="hybridMultilevel"/>
    <w:tmpl w:val="5D12C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CF5347"/>
    <w:multiLevelType w:val="hybridMultilevel"/>
    <w:tmpl w:val="1D7CA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ED54F2"/>
    <w:multiLevelType w:val="hybridMultilevel"/>
    <w:tmpl w:val="13BA40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2C4546"/>
    <w:multiLevelType w:val="hybridMultilevel"/>
    <w:tmpl w:val="3D7AE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D059CF"/>
    <w:multiLevelType w:val="hybridMultilevel"/>
    <w:tmpl w:val="2E4227CE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3125E"/>
    <w:multiLevelType w:val="hybridMultilevel"/>
    <w:tmpl w:val="2B16370E"/>
    <w:lvl w:ilvl="0" w:tplc="FBFA35B0">
      <w:start w:val="5"/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2AD0CEC"/>
    <w:multiLevelType w:val="multilevel"/>
    <w:tmpl w:val="EB8047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EFB56E4"/>
    <w:multiLevelType w:val="hybridMultilevel"/>
    <w:tmpl w:val="62306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41"/>
  </w:num>
  <w:num w:numId="5">
    <w:abstractNumId w:val="32"/>
  </w:num>
  <w:num w:numId="6">
    <w:abstractNumId w:val="2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0"/>
  </w:num>
  <w:num w:numId="10">
    <w:abstractNumId w:val="7"/>
  </w:num>
  <w:num w:numId="11">
    <w:abstractNumId w:val="20"/>
  </w:num>
  <w:num w:numId="12">
    <w:abstractNumId w:val="18"/>
  </w:num>
  <w:num w:numId="13">
    <w:abstractNumId w:val="39"/>
  </w:num>
  <w:num w:numId="14">
    <w:abstractNumId w:val="17"/>
  </w:num>
  <w:num w:numId="15">
    <w:abstractNumId w:val="11"/>
  </w:num>
  <w:num w:numId="16">
    <w:abstractNumId w:val="38"/>
  </w:num>
  <w:num w:numId="17">
    <w:abstractNumId w:val="27"/>
  </w:num>
  <w:num w:numId="18">
    <w:abstractNumId w:val="13"/>
  </w:num>
  <w:num w:numId="19">
    <w:abstractNumId w:val="22"/>
  </w:num>
  <w:num w:numId="20">
    <w:abstractNumId w:val="16"/>
  </w:num>
  <w:num w:numId="21">
    <w:abstractNumId w:val="36"/>
  </w:num>
  <w:num w:numId="22">
    <w:abstractNumId w:val="24"/>
  </w:num>
  <w:num w:numId="23">
    <w:abstractNumId w:val="3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33"/>
  </w:num>
  <w:num w:numId="30">
    <w:abstractNumId w:val="25"/>
  </w:num>
  <w:num w:numId="31">
    <w:abstractNumId w:val="28"/>
  </w:num>
  <w:num w:numId="32">
    <w:abstractNumId w:val="12"/>
  </w:num>
  <w:num w:numId="33">
    <w:abstractNumId w:val="23"/>
  </w:num>
  <w:num w:numId="34">
    <w:abstractNumId w:val="9"/>
  </w:num>
  <w:num w:numId="35">
    <w:abstractNumId w:val="14"/>
  </w:num>
  <w:num w:numId="36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0"/>
  </w:num>
  <w:num w:numId="39">
    <w:abstractNumId w:val="30"/>
  </w:num>
  <w:num w:numId="40">
    <w:abstractNumId w:val="4"/>
  </w:num>
  <w:num w:numId="41">
    <w:abstractNumId w:val="5"/>
  </w:num>
  <w:num w:numId="42">
    <w:abstractNumId w:val="26"/>
  </w:num>
  <w:num w:numId="43">
    <w:abstractNumId w:val="15"/>
  </w:num>
  <w:num w:numId="44">
    <w:abstractNumId w:val="3"/>
  </w:num>
  <w:num w:numId="45">
    <w:abstractNumId w:val="37"/>
  </w:num>
  <w:num w:numId="46">
    <w:abstractNumId w:val="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00"/>
    <w:rsid w:val="000178C5"/>
    <w:rsid w:val="000245C9"/>
    <w:rsid w:val="000561FC"/>
    <w:rsid w:val="00083367"/>
    <w:rsid w:val="000B6D46"/>
    <w:rsid w:val="00121EFD"/>
    <w:rsid w:val="001408C5"/>
    <w:rsid w:val="00170DD9"/>
    <w:rsid w:val="00176824"/>
    <w:rsid w:val="001E146F"/>
    <w:rsid w:val="00241C30"/>
    <w:rsid w:val="00301956"/>
    <w:rsid w:val="003C7438"/>
    <w:rsid w:val="003D20BC"/>
    <w:rsid w:val="003F43A6"/>
    <w:rsid w:val="0048511B"/>
    <w:rsid w:val="004C74FD"/>
    <w:rsid w:val="004D621B"/>
    <w:rsid w:val="004E307A"/>
    <w:rsid w:val="00531F7F"/>
    <w:rsid w:val="005F5C34"/>
    <w:rsid w:val="00612E0C"/>
    <w:rsid w:val="00620F00"/>
    <w:rsid w:val="00670576"/>
    <w:rsid w:val="00676232"/>
    <w:rsid w:val="00760B24"/>
    <w:rsid w:val="00766B33"/>
    <w:rsid w:val="00821761"/>
    <w:rsid w:val="008A4D87"/>
    <w:rsid w:val="009367DD"/>
    <w:rsid w:val="009D6937"/>
    <w:rsid w:val="00A12D4E"/>
    <w:rsid w:val="00A15332"/>
    <w:rsid w:val="00A31804"/>
    <w:rsid w:val="00A65302"/>
    <w:rsid w:val="00AC5C10"/>
    <w:rsid w:val="00B5408F"/>
    <w:rsid w:val="00B7002B"/>
    <w:rsid w:val="00BA5166"/>
    <w:rsid w:val="00BB2A09"/>
    <w:rsid w:val="00BB5499"/>
    <w:rsid w:val="00C12F19"/>
    <w:rsid w:val="00C55459"/>
    <w:rsid w:val="00C56AC2"/>
    <w:rsid w:val="00C640EB"/>
    <w:rsid w:val="00C72CDA"/>
    <w:rsid w:val="00C93D0D"/>
    <w:rsid w:val="00CB4A37"/>
    <w:rsid w:val="00D1755E"/>
    <w:rsid w:val="00D8366F"/>
    <w:rsid w:val="00DA5ACA"/>
    <w:rsid w:val="00DB3AE9"/>
    <w:rsid w:val="00EA22DD"/>
    <w:rsid w:val="00EA3750"/>
    <w:rsid w:val="00EC3C07"/>
    <w:rsid w:val="00FA118F"/>
    <w:rsid w:val="00FB1FB8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F1E383"/>
  <w15:chartTrackingRefBased/>
  <w15:docId w15:val="{4D657167-3B6C-4BA4-B6DF-F32E53C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u-E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0F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21761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lantz\Desktop\GrAL\ProiektuarenWebgunea\Proiektua\BarneKudeaketa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164</TotalTime>
  <Pages>10</Pages>
  <Words>1346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Erlantz Rojo</dc:creator>
  <cp:keywords/>
  <dc:description/>
  <cp:lastModifiedBy>Julen Rojo Raño</cp:lastModifiedBy>
  <cp:revision>13</cp:revision>
  <cp:lastPrinted>2020-09-01T10:06:00Z</cp:lastPrinted>
  <dcterms:created xsi:type="dcterms:W3CDTF">2020-03-02T09:09:00Z</dcterms:created>
  <dcterms:modified xsi:type="dcterms:W3CDTF">2020-09-01T10:06:00Z</dcterms:modified>
</cp:coreProperties>
</file>